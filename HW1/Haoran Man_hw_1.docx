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40E56F3" w14:textId="77777777" w:rsidR="00EF270A" w:rsidRDefault="001B0565">
      <w:pPr>
        <w:pStyle w:val="ac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F21D627" wp14:editId="70214DD6">
                <wp:simplePos x="0" y="0"/>
                <wp:positionH relativeFrom="column">
                  <wp:posOffset>3251200</wp:posOffset>
                </wp:positionH>
                <wp:positionV relativeFrom="paragraph">
                  <wp:posOffset>0</wp:posOffset>
                </wp:positionV>
                <wp:extent cx="1828800" cy="1485900"/>
                <wp:effectExtent l="0" t="0" r="0" b="12700"/>
                <wp:wrapSquare wrapText="bothSides"/>
                <wp:docPr id="24" name="文本框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485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72291CF" w14:textId="77777777" w:rsidR="001B0565" w:rsidRDefault="001B0565">
                            <w:pPr>
                              <w:ind w:left="0"/>
                            </w:pPr>
                            <w:r>
                              <w:rPr>
                                <w:noProof/>
                                <w:lang w:val="en-US"/>
                              </w:rPr>
                              <w:drawing>
                                <wp:inline distT="0" distB="0" distL="0" distR="0" wp14:anchorId="66B5F302" wp14:editId="6D386EC3">
                                  <wp:extent cx="1548253" cy="1548253"/>
                                  <wp:effectExtent l="0" t="0" r="1270" b="1270"/>
                                  <wp:docPr id="23" name="图片 23" descr="/Users/mhrthu/Pictures/证件照/签证照片.jpg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/Users/mhrthu/Pictures/证件照/签证照片.jpg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50220" cy="155022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F21D627" id="_x0000_t202" coordsize="21600,21600" o:spt="202" path="m0,0l0,21600,21600,21600,21600,0xe">
                <v:stroke joinstyle="miter"/>
                <v:path gradientshapeok="t" o:connecttype="rect"/>
              </v:shapetype>
              <v:shape id="_x6587__x672c__x6846__x0020_24" o:spid="_x0000_s1026" type="#_x0000_t202" style="position:absolute;margin-left:256pt;margin-top:0;width:2in;height:117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" filled="f" stroked="f">
                <v:textbox>
                  <w:txbxContent>
                    <w:p w14:paraId="372291CF" w14:textId="77777777" w:rsidR="001B0565" w:rsidRDefault="001B0565">
                      <w:pPr>
                        <w:ind w:left="0"/>
                      </w:pPr>
                      <w:r>
                        <w:rPr>
                          <w:noProof/>
                          <w:lang w:val="en-US"/>
                        </w:rPr>
                        <w:drawing>
                          <wp:inline distT="0" distB="0" distL="0" distR="0" wp14:anchorId="66B5F302" wp14:editId="6D386EC3">
                            <wp:extent cx="1548253" cy="1548253"/>
                            <wp:effectExtent l="0" t="0" r="1270" b="1270"/>
                            <wp:docPr id="23" name="图片 23" descr="/Users/mhrthu/Pictures/证件照/签证照片.jpg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/Users/mhrthu/Pictures/证件照/签证照片.jpg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50220" cy="155022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D308C5">
        <w:t>1/27/2015</w:t>
      </w:r>
    </w:p>
    <w:p w14:paraId="452A9B5E" w14:textId="77777777" w:rsidR="00EF270A" w:rsidRDefault="00D308C5">
      <w:pPr>
        <w:pStyle w:val="a8"/>
      </w:pPr>
      <w:r>
        <w:t>HW1 ELEC345</w:t>
      </w:r>
    </w:p>
    <w:p w14:paraId="0E973EFE" w14:textId="77777777" w:rsidR="00EF270A" w:rsidRDefault="00D308C5" w:rsidP="00D308C5">
      <w:pPr>
        <w:pStyle w:val="1"/>
      </w:pPr>
      <w:r>
        <w:t>Part 1</w:t>
      </w:r>
    </w:p>
    <w:p w14:paraId="5B584195" w14:textId="77777777" w:rsidR="00EF270A" w:rsidRDefault="00D308C5" w:rsidP="00D308C5">
      <w:pPr>
        <w:pStyle w:val="2"/>
      </w:pPr>
      <w:r>
        <w:t>Exercise 1</w:t>
      </w:r>
    </w:p>
    <w:p w14:paraId="63D8CA84" w14:textId="77777777" w:rsidR="00D308C5" w:rsidRPr="00A13220" w:rsidRDefault="00D308C5" w:rsidP="00D308C5">
      <w:pPr>
        <w:pStyle w:val="2"/>
        <w:numPr>
          <w:ilvl w:val="0"/>
          <w:numId w:val="0"/>
        </w:numPr>
        <w:ind w:left="720"/>
        <w:rPr>
          <w:lang w:val="en-US"/>
        </w:rPr>
      </w:pPr>
      <w:r w:rsidRPr="00D308C5">
        <w:rPr>
          <w:noProof/>
          <w:lang w:val="en-US"/>
        </w:rPr>
        <w:drawing>
          <wp:inline distT="0" distB="0" distL="0" distR="0" wp14:anchorId="48B4095F" wp14:editId="3DD85A74">
            <wp:extent cx="1943476" cy="2234752"/>
            <wp:effectExtent l="0" t="0" r="12700" b="63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52012" cy="2244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EDE1E8B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 xml:space="preserve">• </w:t>
      </w:r>
      <w:r w:rsidRPr="00D308C5">
        <w:rPr>
          <w:lang w:val="en-US" w:eastAsia="ja-JP"/>
        </w:rPr>
        <w:t>Crop the head of the tiger from the image.</w:t>
      </w:r>
    </w:p>
    <w:p w14:paraId="7A46863F" w14:textId="77777777" w:rsidR="00D308C5" w:rsidRPr="00D308C5" w:rsidRDefault="00D308C5" w:rsidP="00D308C5">
      <w:pPr>
        <w:pStyle w:val="af9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200" w:firstLineChars="0" w:firstLine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D308C5">
        <w:rPr>
          <w:rFonts w:ascii="Helvetica" w:hAnsi="Helvetica" w:cs="Helvetica"/>
          <w:noProof/>
          <w:color w:val="000000"/>
          <w:sz w:val="24"/>
          <w:szCs w:val="24"/>
          <w:lang w:val="en-US"/>
        </w:rPr>
        <w:drawing>
          <wp:inline distT="0" distB="0" distL="0" distR="0" wp14:anchorId="3012DEEC" wp14:editId="5EFEC1D9">
            <wp:extent cx="1774089" cy="1535505"/>
            <wp:effectExtent l="0" t="0" r="444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79740" cy="1540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91139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 xml:space="preserve">• </w:t>
      </w:r>
      <w:r w:rsidRPr="00D308C5">
        <w:rPr>
          <w:lang w:val="en-US" w:eastAsia="ja-JP"/>
        </w:rPr>
        <w:t>Save the cropped sub-image as a PNG file.</w:t>
      </w:r>
    </w:p>
    <w:p w14:paraId="5136BF1A" w14:textId="77777777" w:rsidR="00D308C5" w:rsidRPr="00D308C5" w:rsidRDefault="00D308C5" w:rsidP="00D308C5">
      <w:pPr>
        <w:pStyle w:val="af9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200" w:firstLineChars="0" w:firstLine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D308C5">
        <w:rPr>
          <w:rFonts w:ascii="Helvetica" w:hAnsi="Helvetica" w:cs="Helvetica"/>
          <w:noProof/>
          <w:color w:val="000000"/>
          <w:sz w:val="24"/>
          <w:szCs w:val="24"/>
          <w:lang w:val="en-US"/>
        </w:rPr>
        <w:drawing>
          <wp:inline distT="0" distB="0" distL="0" distR="0" wp14:anchorId="6E5F91EC" wp14:editId="636E00BF">
            <wp:extent cx="1688241" cy="97266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707973" cy="984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2AFA" w14:textId="77777777" w:rsidR="00D308C5" w:rsidRP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 xml:space="preserve">• </w:t>
      </w:r>
      <w:r w:rsidRPr="00D308C5">
        <w:rPr>
          <w:lang w:val="en-US" w:eastAsia="ja-JP"/>
        </w:rPr>
        <w:t>Display the red component of the cropped image.</w:t>
      </w:r>
      <w:r w:rsidRPr="00D308C5">
        <w:t xml:space="preserve"> </w:t>
      </w:r>
    </w:p>
    <w:p w14:paraId="1DD38D31" w14:textId="77777777" w:rsidR="00D308C5" w:rsidRPr="00D308C5" w:rsidRDefault="00D308C5" w:rsidP="00D308C5">
      <w:pPr>
        <w:pStyle w:val="af9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200" w:firstLineChars="0" w:firstLine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D308C5">
        <w:rPr>
          <w:noProof/>
          <w:lang w:val="en-US"/>
        </w:rPr>
        <w:drawing>
          <wp:inline distT="0" distB="0" distL="0" distR="0" wp14:anchorId="0E1F7C87" wp14:editId="68F8F20D">
            <wp:extent cx="1459641" cy="1332452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72970" cy="134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C5882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lastRenderedPageBreak/>
        <w:t xml:space="preserve">• </w:t>
      </w:r>
      <w:r w:rsidRPr="00D308C5">
        <w:rPr>
          <w:lang w:val="en-US" w:eastAsia="ja-JP"/>
        </w:rPr>
        <w:t>Change the order of the color components to [Green,Red,Blue] for the original image and display the image. {Don’t use loops}</w:t>
      </w:r>
    </w:p>
    <w:p w14:paraId="3B3C468C" w14:textId="77777777" w:rsidR="00D308C5" w:rsidRDefault="00D308C5" w:rsidP="00D308C5">
      <w:pPr>
        <w:pStyle w:val="af9"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1200" w:firstLineChars="0" w:firstLine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D308C5">
        <w:rPr>
          <w:rFonts w:ascii="Helvetica" w:hAnsi="Helvetica" w:cs="Helvetica"/>
          <w:noProof/>
          <w:color w:val="000000"/>
          <w:sz w:val="24"/>
          <w:szCs w:val="24"/>
          <w:lang w:val="en-US"/>
        </w:rPr>
        <w:drawing>
          <wp:inline distT="0" distB="0" distL="0" distR="0" wp14:anchorId="316AC09A" wp14:editId="676BB2A7">
            <wp:extent cx="1802541" cy="2358179"/>
            <wp:effectExtent l="0" t="0" r="1270" b="444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824310" cy="2386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B421A" w14:textId="77777777" w:rsidR="00D308C5" w:rsidRDefault="00D308C5" w:rsidP="00D308C5">
      <w:pPr>
        <w:pStyle w:val="2"/>
      </w:pPr>
      <w:r>
        <w:t>Exercise 2</w:t>
      </w:r>
    </w:p>
    <w:p w14:paraId="37D39FBC" w14:textId="77777777" w:rsidR="00D308C5" w:rsidRDefault="00D308C5" w:rsidP="00D308C5">
      <w:pPr>
        <w:pStyle w:val="2"/>
        <w:numPr>
          <w:ilvl w:val="0"/>
          <w:numId w:val="0"/>
        </w:numPr>
        <w:ind w:left="360"/>
      </w:pPr>
      <w:r w:rsidRPr="00D308C5">
        <w:rPr>
          <w:noProof/>
          <w:lang w:val="en-US"/>
        </w:rPr>
        <w:drawing>
          <wp:inline distT="0" distB="0" distL="0" distR="0" wp14:anchorId="29B1A149" wp14:editId="1E854796">
            <wp:extent cx="2169409" cy="2128669"/>
            <wp:effectExtent l="0" t="0" r="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2418" cy="21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3C34B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>• Convert the image to gray scale.</w:t>
      </w:r>
    </w:p>
    <w:p w14:paraId="4187DF79" w14:textId="77777777" w:rsidR="00D308C5" w:rsidRDefault="00D308C5" w:rsidP="00D308C5">
      <w:pPr>
        <w:rPr>
          <w:lang w:val="en-US" w:eastAsia="ja-JP"/>
        </w:rPr>
      </w:pPr>
      <w:r w:rsidRPr="00D308C5">
        <w:rPr>
          <w:noProof/>
          <w:lang w:val="en-US"/>
        </w:rPr>
        <w:drawing>
          <wp:inline distT="0" distB="0" distL="0" distR="0" wp14:anchorId="7A1805B4" wp14:editId="069FBDC9">
            <wp:extent cx="2105847" cy="2109903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09122" cy="211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50CE3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>• Blur the gray scale image by using a Gaussian filter of size 5×5 with standard deviation 2.</w:t>
      </w:r>
    </w:p>
    <w:p w14:paraId="351C1178" w14:textId="77777777" w:rsidR="00D308C5" w:rsidRDefault="00D308C5" w:rsidP="00D308C5">
      <w:pPr>
        <w:rPr>
          <w:lang w:val="en-US" w:eastAsia="ja-JP"/>
        </w:rPr>
      </w:pPr>
      <w:r w:rsidRPr="00D308C5">
        <w:rPr>
          <w:noProof/>
          <w:lang w:val="en-US"/>
        </w:rPr>
        <w:lastRenderedPageBreak/>
        <w:drawing>
          <wp:inline distT="0" distB="0" distL="0" distR="0" wp14:anchorId="39407102" wp14:editId="783C1AE9">
            <wp:extent cx="2448747" cy="2458180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66460" cy="2475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FA7E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>• Subtract the blurred image from the original gray scale image.</w:t>
      </w:r>
    </w:p>
    <w:p w14:paraId="22547BB5" w14:textId="77777777" w:rsidR="00D308C5" w:rsidRDefault="00D308C5" w:rsidP="00D308C5">
      <w:pPr>
        <w:rPr>
          <w:lang w:val="en-US" w:eastAsia="ja-JP"/>
        </w:rPr>
      </w:pPr>
      <w:r w:rsidRPr="00D308C5">
        <w:rPr>
          <w:noProof/>
          <w:lang w:val="en-US"/>
        </w:rPr>
        <w:drawing>
          <wp:inline distT="0" distB="0" distL="0" distR="0" wp14:anchorId="34E15DE6" wp14:editId="44DC00C5">
            <wp:extent cx="2600369" cy="2590352"/>
            <wp:effectExtent l="0" t="0" r="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5715" cy="2595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A909E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>• Threshold the resultant image at 5% of its maximum pixel value.</w:t>
      </w:r>
    </w:p>
    <w:p w14:paraId="7C2ACA46" w14:textId="77777777" w:rsidR="00D308C5" w:rsidRDefault="00D308C5" w:rsidP="00D308C5">
      <w:pPr>
        <w:rPr>
          <w:lang w:val="en-US" w:eastAsia="ja-JP"/>
        </w:rPr>
      </w:pPr>
      <w:r w:rsidRPr="00D308C5">
        <w:rPr>
          <w:noProof/>
          <w:lang w:val="en-US"/>
        </w:rPr>
        <w:drawing>
          <wp:inline distT="0" distB="0" distL="0" distR="0" wp14:anchorId="47165298" wp14:editId="3E6B6091">
            <wp:extent cx="2526874" cy="251714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32597" cy="252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EC735" w14:textId="77777777" w:rsidR="00D308C5" w:rsidRDefault="00D308C5" w:rsidP="00D308C5">
      <w:pPr>
        <w:rPr>
          <w:lang w:val="en-US" w:eastAsia="ja-JP"/>
        </w:rPr>
      </w:pPr>
      <w:r>
        <w:rPr>
          <w:lang w:val="en-US" w:eastAsia="ja-JP"/>
        </w:rPr>
        <w:t>• Display the final image.</w:t>
      </w:r>
    </w:p>
    <w:p w14:paraId="364D05C2" w14:textId="77777777" w:rsidR="00D308C5" w:rsidRDefault="00D308C5" w:rsidP="00D308C5">
      <w:pPr>
        <w:rPr>
          <w:lang w:val="en-US" w:eastAsia="ja-JP"/>
        </w:rPr>
      </w:pPr>
    </w:p>
    <w:p w14:paraId="43E2C495" w14:textId="36AC47DD" w:rsidR="00A67868" w:rsidRDefault="00A67868" w:rsidP="00D308C5">
      <w:pPr>
        <w:rPr>
          <w:lang w:val="en-US"/>
        </w:rPr>
      </w:pPr>
      <w:r>
        <w:rPr>
          <w:lang w:val="en-US" w:eastAsia="ja-JP"/>
        </w:rPr>
        <w:lastRenderedPageBreak/>
        <w:t xml:space="preserve">PS: </w:t>
      </w:r>
      <w:r w:rsidR="006876D0">
        <w:rPr>
          <w:lang w:val="en-US" w:eastAsia="ja-JP"/>
        </w:rPr>
        <w:t>It is hard to see the difference. So I e</w:t>
      </w:r>
      <w:r>
        <w:rPr>
          <w:lang w:val="en-US" w:eastAsia="ja-JP"/>
        </w:rPr>
        <w:t>nhanced</w:t>
      </w:r>
      <w:r w:rsidR="006876D0">
        <w:rPr>
          <w:lang w:val="en-US" w:eastAsia="ja-JP"/>
        </w:rPr>
        <w:t xml:space="preserve"> (intensity *  10</w:t>
      </w:r>
      <w:r w:rsidR="006876D0">
        <w:rPr>
          <w:rFonts w:hint="eastAsia"/>
          <w:lang w:val="en-US" w:eastAsia="ja-JP"/>
        </w:rPr>
        <w:t>)</w:t>
      </w:r>
      <w:r w:rsidR="006876D0">
        <w:rPr>
          <w:lang w:val="en-US" w:eastAsia="ja-JP"/>
        </w:rPr>
        <w:t xml:space="preserve"> to</w:t>
      </w:r>
      <w:r>
        <w:rPr>
          <w:lang w:val="en-US" w:eastAsia="ja-JP"/>
        </w:rPr>
        <w:t xml:space="preserve"> compare image without and with threshold</w:t>
      </w:r>
    </w:p>
    <w:p w14:paraId="6D9C718D" w14:textId="77777777" w:rsidR="00A67868" w:rsidRPr="00D308C5" w:rsidRDefault="00A67868" w:rsidP="00D308C5">
      <w:pPr>
        <w:rPr>
          <w:lang w:val="en-US" w:eastAsia="ja-JP"/>
        </w:rPr>
      </w:pPr>
      <w:r w:rsidRPr="00A67868">
        <w:rPr>
          <w:noProof/>
          <w:lang w:val="en-US"/>
        </w:rPr>
        <w:drawing>
          <wp:inline distT="0" distB="0" distL="0" distR="0" wp14:anchorId="3864823A" wp14:editId="02E4C5F6">
            <wp:extent cx="5274945" cy="2307590"/>
            <wp:effectExtent l="0" t="0" r="8255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945" cy="2307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D1DDE" w14:textId="77777777" w:rsidR="00EF270A" w:rsidRDefault="00A67868">
      <w:pPr>
        <w:pStyle w:val="1"/>
      </w:pPr>
      <w:r>
        <w:t>Part 2</w:t>
      </w:r>
    </w:p>
    <w:p w14:paraId="632F9A00" w14:textId="77777777" w:rsidR="00A67868" w:rsidRDefault="00A67868" w:rsidP="00A67868">
      <w:pPr>
        <w:pStyle w:val="2"/>
      </w:pPr>
      <w:r w:rsidRPr="00A67868">
        <w:t>Filtering</w:t>
      </w:r>
    </w:p>
    <w:p w14:paraId="3433CF5D" w14:textId="77777777" w:rsidR="00A67868" w:rsidRDefault="00A67868" w:rsidP="00A67868">
      <w:r>
        <w:t>I</w:t>
      </w:r>
      <w:r>
        <w:rPr>
          <w:vertAlign w:val="subscript"/>
        </w:rPr>
        <w:t>1</w:t>
      </w:r>
      <w:r>
        <w:t xml:space="preserve"> filtering result:</w:t>
      </w: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482"/>
        <w:gridCol w:w="582"/>
        <w:gridCol w:w="582"/>
        <w:gridCol w:w="483"/>
        <w:gridCol w:w="483"/>
      </w:tblGrid>
      <w:tr w:rsidR="00A67868" w14:paraId="2E02E781" w14:textId="77777777" w:rsidTr="00A67868">
        <w:trPr>
          <w:trHeight w:val="294"/>
        </w:trPr>
        <w:tc>
          <w:tcPr>
            <w:tcW w:w="482" w:type="dxa"/>
          </w:tcPr>
          <w:p w14:paraId="42A6E2B3" w14:textId="77777777" w:rsidR="00A67868" w:rsidRDefault="00A67868" w:rsidP="00A67868">
            <w:pPr>
              <w:ind w:left="0"/>
            </w:pPr>
          </w:p>
        </w:tc>
        <w:tc>
          <w:tcPr>
            <w:tcW w:w="482" w:type="dxa"/>
          </w:tcPr>
          <w:p w14:paraId="1753C48C" w14:textId="77777777" w:rsidR="00A67868" w:rsidRDefault="00A67868" w:rsidP="00A67868">
            <w:pPr>
              <w:ind w:left="0"/>
            </w:pPr>
            <w:r>
              <w:t>125</w:t>
            </w:r>
          </w:p>
        </w:tc>
        <w:tc>
          <w:tcPr>
            <w:tcW w:w="482" w:type="dxa"/>
          </w:tcPr>
          <w:p w14:paraId="03A7E855" w14:textId="77777777" w:rsidR="00A67868" w:rsidRDefault="00A67868" w:rsidP="00A67868">
            <w:pPr>
              <w:ind w:left="0"/>
            </w:pPr>
            <w:r>
              <w:t>120</w:t>
            </w:r>
          </w:p>
        </w:tc>
        <w:tc>
          <w:tcPr>
            <w:tcW w:w="483" w:type="dxa"/>
          </w:tcPr>
          <w:p w14:paraId="5B88C491" w14:textId="77777777" w:rsidR="00A67868" w:rsidRDefault="00A67868" w:rsidP="00A67868">
            <w:pPr>
              <w:ind w:left="0"/>
            </w:pPr>
            <w:r>
              <w:t>93</w:t>
            </w:r>
          </w:p>
        </w:tc>
        <w:tc>
          <w:tcPr>
            <w:tcW w:w="483" w:type="dxa"/>
          </w:tcPr>
          <w:p w14:paraId="28E9D7A7" w14:textId="77777777" w:rsidR="00A67868" w:rsidRDefault="00A67868" w:rsidP="00A67868">
            <w:pPr>
              <w:ind w:left="0"/>
            </w:pPr>
          </w:p>
        </w:tc>
      </w:tr>
      <w:tr w:rsidR="00A67868" w14:paraId="7A5CCEB3" w14:textId="77777777" w:rsidTr="00A67868">
        <w:trPr>
          <w:trHeight w:val="305"/>
        </w:trPr>
        <w:tc>
          <w:tcPr>
            <w:tcW w:w="482" w:type="dxa"/>
          </w:tcPr>
          <w:p w14:paraId="4077FE6E" w14:textId="77777777" w:rsidR="00A67868" w:rsidRDefault="00A67868" w:rsidP="00A67868">
            <w:pPr>
              <w:ind w:left="0"/>
            </w:pPr>
          </w:p>
        </w:tc>
        <w:tc>
          <w:tcPr>
            <w:tcW w:w="482" w:type="dxa"/>
          </w:tcPr>
          <w:p w14:paraId="56688F23" w14:textId="77777777" w:rsidR="00A67868" w:rsidRDefault="00A67868" w:rsidP="00A67868">
            <w:pPr>
              <w:ind w:left="0"/>
            </w:pPr>
            <w:r>
              <w:t>133</w:t>
            </w:r>
          </w:p>
        </w:tc>
        <w:tc>
          <w:tcPr>
            <w:tcW w:w="482" w:type="dxa"/>
          </w:tcPr>
          <w:p w14:paraId="04480F01" w14:textId="77777777" w:rsidR="00A67868" w:rsidRDefault="00A67868" w:rsidP="00A67868">
            <w:pPr>
              <w:ind w:left="0"/>
            </w:pPr>
            <w:r>
              <w:t>107</w:t>
            </w:r>
          </w:p>
        </w:tc>
        <w:tc>
          <w:tcPr>
            <w:tcW w:w="483" w:type="dxa"/>
          </w:tcPr>
          <w:p w14:paraId="5B74524F" w14:textId="77777777" w:rsidR="00A67868" w:rsidRDefault="00A67868" w:rsidP="00A67868">
            <w:pPr>
              <w:ind w:left="0"/>
            </w:pPr>
            <w:r>
              <w:t>75</w:t>
            </w:r>
          </w:p>
        </w:tc>
        <w:tc>
          <w:tcPr>
            <w:tcW w:w="483" w:type="dxa"/>
          </w:tcPr>
          <w:p w14:paraId="18867C57" w14:textId="77777777" w:rsidR="00A67868" w:rsidRDefault="00A67868" w:rsidP="00A67868">
            <w:pPr>
              <w:ind w:left="0"/>
            </w:pPr>
          </w:p>
        </w:tc>
      </w:tr>
      <w:tr w:rsidR="00A67868" w14:paraId="4BE1DE40" w14:textId="77777777" w:rsidTr="00A67868">
        <w:trPr>
          <w:trHeight w:val="294"/>
        </w:trPr>
        <w:tc>
          <w:tcPr>
            <w:tcW w:w="482" w:type="dxa"/>
          </w:tcPr>
          <w:p w14:paraId="5572929A" w14:textId="77777777" w:rsidR="00A67868" w:rsidRDefault="00A67868" w:rsidP="00A67868">
            <w:pPr>
              <w:ind w:left="0"/>
            </w:pPr>
          </w:p>
        </w:tc>
        <w:tc>
          <w:tcPr>
            <w:tcW w:w="482" w:type="dxa"/>
          </w:tcPr>
          <w:p w14:paraId="276EF53D" w14:textId="77777777" w:rsidR="00A67868" w:rsidRDefault="00A67868" w:rsidP="00A67868">
            <w:pPr>
              <w:ind w:left="0"/>
            </w:pPr>
            <w:r>
              <w:t>95</w:t>
            </w:r>
          </w:p>
        </w:tc>
        <w:tc>
          <w:tcPr>
            <w:tcW w:w="482" w:type="dxa"/>
          </w:tcPr>
          <w:p w14:paraId="66C2F016" w14:textId="77777777" w:rsidR="00A67868" w:rsidRDefault="00A67868" w:rsidP="00A67868">
            <w:pPr>
              <w:ind w:left="0"/>
            </w:pPr>
            <w:r>
              <w:t>65</w:t>
            </w:r>
          </w:p>
        </w:tc>
        <w:tc>
          <w:tcPr>
            <w:tcW w:w="483" w:type="dxa"/>
          </w:tcPr>
          <w:p w14:paraId="5F816E68" w14:textId="77777777" w:rsidR="00A67868" w:rsidRDefault="00A67868" w:rsidP="00A67868">
            <w:pPr>
              <w:ind w:left="0"/>
            </w:pPr>
            <w:r>
              <w:t>35</w:t>
            </w:r>
          </w:p>
        </w:tc>
        <w:tc>
          <w:tcPr>
            <w:tcW w:w="483" w:type="dxa"/>
          </w:tcPr>
          <w:p w14:paraId="037573A3" w14:textId="77777777" w:rsidR="00A67868" w:rsidRDefault="00A67868" w:rsidP="00A67868">
            <w:pPr>
              <w:ind w:left="0"/>
            </w:pPr>
          </w:p>
        </w:tc>
      </w:tr>
      <w:tr w:rsidR="00A67868" w14:paraId="77E3C4F0" w14:textId="77777777" w:rsidTr="00A67868">
        <w:trPr>
          <w:trHeight w:val="305"/>
        </w:trPr>
        <w:tc>
          <w:tcPr>
            <w:tcW w:w="482" w:type="dxa"/>
          </w:tcPr>
          <w:p w14:paraId="33181345" w14:textId="77777777" w:rsidR="00A67868" w:rsidRDefault="00A67868" w:rsidP="00A67868">
            <w:pPr>
              <w:ind w:left="0"/>
            </w:pPr>
          </w:p>
        </w:tc>
        <w:tc>
          <w:tcPr>
            <w:tcW w:w="482" w:type="dxa"/>
          </w:tcPr>
          <w:p w14:paraId="3DA805A0" w14:textId="77777777" w:rsidR="00A67868" w:rsidRDefault="00A67868" w:rsidP="00A67868">
            <w:pPr>
              <w:ind w:left="0"/>
            </w:pPr>
            <w:r>
              <w:t>53</w:t>
            </w:r>
          </w:p>
        </w:tc>
        <w:tc>
          <w:tcPr>
            <w:tcW w:w="482" w:type="dxa"/>
          </w:tcPr>
          <w:p w14:paraId="71EC9082" w14:textId="77777777" w:rsidR="00A67868" w:rsidRDefault="00A67868" w:rsidP="00A67868">
            <w:pPr>
              <w:ind w:left="0"/>
            </w:pPr>
            <w:r>
              <w:t>33</w:t>
            </w:r>
          </w:p>
        </w:tc>
        <w:tc>
          <w:tcPr>
            <w:tcW w:w="483" w:type="dxa"/>
          </w:tcPr>
          <w:p w14:paraId="1B70ACB6" w14:textId="77777777" w:rsidR="00A67868" w:rsidRDefault="00A67868" w:rsidP="00A67868">
            <w:pPr>
              <w:ind w:left="0"/>
            </w:pPr>
            <w:r>
              <w:t>23</w:t>
            </w:r>
          </w:p>
        </w:tc>
        <w:tc>
          <w:tcPr>
            <w:tcW w:w="483" w:type="dxa"/>
          </w:tcPr>
          <w:p w14:paraId="4C9E81BB" w14:textId="77777777" w:rsidR="00A67868" w:rsidRDefault="00A67868" w:rsidP="00A67868">
            <w:pPr>
              <w:ind w:left="0"/>
            </w:pPr>
          </w:p>
        </w:tc>
      </w:tr>
      <w:tr w:rsidR="00A67868" w14:paraId="37125011" w14:textId="77777777" w:rsidTr="00A67868">
        <w:trPr>
          <w:trHeight w:val="294"/>
        </w:trPr>
        <w:tc>
          <w:tcPr>
            <w:tcW w:w="482" w:type="dxa"/>
          </w:tcPr>
          <w:p w14:paraId="78071B80" w14:textId="77777777" w:rsidR="00A67868" w:rsidRDefault="00A67868" w:rsidP="00A67868">
            <w:pPr>
              <w:ind w:left="0"/>
            </w:pPr>
          </w:p>
        </w:tc>
        <w:tc>
          <w:tcPr>
            <w:tcW w:w="482" w:type="dxa"/>
          </w:tcPr>
          <w:p w14:paraId="43B7087E" w14:textId="77777777" w:rsidR="00A67868" w:rsidRDefault="00A67868" w:rsidP="00A67868">
            <w:pPr>
              <w:ind w:left="0"/>
            </w:pPr>
            <w:r>
              <w:t>28</w:t>
            </w:r>
          </w:p>
        </w:tc>
        <w:tc>
          <w:tcPr>
            <w:tcW w:w="482" w:type="dxa"/>
          </w:tcPr>
          <w:p w14:paraId="5FCDA183" w14:textId="77777777" w:rsidR="00A67868" w:rsidRDefault="00A67868" w:rsidP="00A67868">
            <w:pPr>
              <w:ind w:left="0"/>
            </w:pPr>
            <w:r>
              <w:t>18</w:t>
            </w:r>
          </w:p>
        </w:tc>
        <w:tc>
          <w:tcPr>
            <w:tcW w:w="483" w:type="dxa"/>
          </w:tcPr>
          <w:p w14:paraId="6EBA1353" w14:textId="77777777" w:rsidR="00A67868" w:rsidRDefault="00A67868" w:rsidP="00A67868">
            <w:pPr>
              <w:ind w:left="0"/>
            </w:pPr>
            <w:r>
              <w:t>10</w:t>
            </w:r>
          </w:p>
        </w:tc>
        <w:tc>
          <w:tcPr>
            <w:tcW w:w="483" w:type="dxa"/>
          </w:tcPr>
          <w:p w14:paraId="73845734" w14:textId="77777777" w:rsidR="00A67868" w:rsidRDefault="00A67868" w:rsidP="00A67868">
            <w:pPr>
              <w:ind w:left="0"/>
            </w:pPr>
          </w:p>
        </w:tc>
      </w:tr>
    </w:tbl>
    <w:p w14:paraId="54965E7D" w14:textId="77777777" w:rsidR="00A67868" w:rsidRDefault="00A67868" w:rsidP="00A67868">
      <w:pPr>
        <w:ind w:left="0"/>
      </w:pP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582"/>
        <w:gridCol w:w="582"/>
        <w:gridCol w:w="582"/>
        <w:gridCol w:w="483"/>
        <w:gridCol w:w="483"/>
      </w:tblGrid>
      <w:tr w:rsidR="00A67868" w14:paraId="370AFE02" w14:textId="77777777" w:rsidTr="00ED5B6B">
        <w:trPr>
          <w:trHeight w:val="294"/>
        </w:trPr>
        <w:tc>
          <w:tcPr>
            <w:tcW w:w="482" w:type="dxa"/>
          </w:tcPr>
          <w:p w14:paraId="27B3B1BC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33B64859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73024A02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39DE1A19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189C162A" w14:textId="77777777" w:rsidR="00A67868" w:rsidRDefault="00A67868" w:rsidP="00ED5B6B">
            <w:pPr>
              <w:ind w:left="0"/>
            </w:pPr>
          </w:p>
        </w:tc>
      </w:tr>
      <w:tr w:rsidR="00A67868" w14:paraId="434B393C" w14:textId="77777777" w:rsidTr="00ED5B6B">
        <w:trPr>
          <w:trHeight w:val="305"/>
        </w:trPr>
        <w:tc>
          <w:tcPr>
            <w:tcW w:w="482" w:type="dxa"/>
          </w:tcPr>
          <w:p w14:paraId="3BBF67C5" w14:textId="77777777" w:rsidR="00A67868" w:rsidRDefault="00653E02" w:rsidP="00ED5B6B">
            <w:pPr>
              <w:ind w:left="0"/>
            </w:pPr>
            <w:r>
              <w:t>130</w:t>
            </w:r>
          </w:p>
        </w:tc>
        <w:tc>
          <w:tcPr>
            <w:tcW w:w="482" w:type="dxa"/>
          </w:tcPr>
          <w:p w14:paraId="38FCD0A0" w14:textId="77777777" w:rsidR="00A67868" w:rsidRDefault="00653E02" w:rsidP="00ED5B6B">
            <w:pPr>
              <w:ind w:left="0"/>
            </w:pPr>
            <w:r>
              <w:t>123</w:t>
            </w:r>
          </w:p>
        </w:tc>
        <w:tc>
          <w:tcPr>
            <w:tcW w:w="482" w:type="dxa"/>
          </w:tcPr>
          <w:p w14:paraId="55DC5EB8" w14:textId="77777777" w:rsidR="00A67868" w:rsidRDefault="00653E02" w:rsidP="00ED5B6B">
            <w:pPr>
              <w:ind w:left="0"/>
            </w:pPr>
            <w:r>
              <w:t>100</w:t>
            </w:r>
          </w:p>
        </w:tc>
        <w:tc>
          <w:tcPr>
            <w:tcW w:w="483" w:type="dxa"/>
          </w:tcPr>
          <w:p w14:paraId="022A9576" w14:textId="77777777" w:rsidR="00A67868" w:rsidRDefault="00653E02" w:rsidP="00ED5B6B">
            <w:pPr>
              <w:ind w:left="0"/>
            </w:pPr>
            <w:r>
              <w:t>68</w:t>
            </w:r>
          </w:p>
        </w:tc>
        <w:tc>
          <w:tcPr>
            <w:tcW w:w="483" w:type="dxa"/>
          </w:tcPr>
          <w:p w14:paraId="36B47076" w14:textId="77777777" w:rsidR="00A67868" w:rsidRDefault="00653E02" w:rsidP="00ED5B6B">
            <w:pPr>
              <w:ind w:left="0"/>
            </w:pPr>
            <w:r>
              <w:t>35</w:t>
            </w:r>
          </w:p>
        </w:tc>
      </w:tr>
      <w:tr w:rsidR="00A67868" w14:paraId="3E7DFF27" w14:textId="77777777" w:rsidTr="00ED5B6B">
        <w:trPr>
          <w:trHeight w:val="294"/>
        </w:trPr>
        <w:tc>
          <w:tcPr>
            <w:tcW w:w="482" w:type="dxa"/>
          </w:tcPr>
          <w:p w14:paraId="37DF7F86" w14:textId="77777777" w:rsidR="00A67868" w:rsidRDefault="00653E02" w:rsidP="00ED5B6B">
            <w:pPr>
              <w:ind w:left="0"/>
            </w:pPr>
            <w:r>
              <w:t>115</w:t>
            </w:r>
          </w:p>
        </w:tc>
        <w:tc>
          <w:tcPr>
            <w:tcW w:w="482" w:type="dxa"/>
          </w:tcPr>
          <w:p w14:paraId="142C1186" w14:textId="77777777" w:rsidR="00A67868" w:rsidRDefault="00653E02" w:rsidP="00ED5B6B">
            <w:pPr>
              <w:ind w:left="0"/>
            </w:pPr>
            <w:r>
              <w:t>93</w:t>
            </w:r>
          </w:p>
        </w:tc>
        <w:tc>
          <w:tcPr>
            <w:tcW w:w="482" w:type="dxa"/>
          </w:tcPr>
          <w:p w14:paraId="79A8ECFC" w14:textId="77777777" w:rsidR="00A67868" w:rsidRDefault="00653E02" w:rsidP="00ED5B6B">
            <w:pPr>
              <w:ind w:left="0"/>
            </w:pPr>
            <w:r>
              <w:t>73</w:t>
            </w:r>
          </w:p>
        </w:tc>
        <w:tc>
          <w:tcPr>
            <w:tcW w:w="483" w:type="dxa"/>
          </w:tcPr>
          <w:p w14:paraId="60987F4C" w14:textId="77777777" w:rsidR="00A67868" w:rsidRDefault="00653E02" w:rsidP="00ED5B6B">
            <w:pPr>
              <w:ind w:left="0"/>
            </w:pPr>
            <w:r>
              <w:t>38</w:t>
            </w:r>
          </w:p>
        </w:tc>
        <w:tc>
          <w:tcPr>
            <w:tcW w:w="483" w:type="dxa"/>
          </w:tcPr>
          <w:p w14:paraId="55587B46" w14:textId="77777777" w:rsidR="00A67868" w:rsidRDefault="00653E02" w:rsidP="00ED5B6B">
            <w:pPr>
              <w:ind w:left="0"/>
            </w:pPr>
            <w:r>
              <w:t>22</w:t>
            </w:r>
          </w:p>
        </w:tc>
      </w:tr>
      <w:tr w:rsidR="00A67868" w14:paraId="6D07F187" w14:textId="77777777" w:rsidTr="00ED5B6B">
        <w:trPr>
          <w:trHeight w:val="305"/>
        </w:trPr>
        <w:tc>
          <w:tcPr>
            <w:tcW w:w="482" w:type="dxa"/>
          </w:tcPr>
          <w:p w14:paraId="02B24307" w14:textId="77777777" w:rsidR="00A67868" w:rsidRDefault="00653E02" w:rsidP="00ED5B6B">
            <w:pPr>
              <w:ind w:left="0"/>
            </w:pPr>
            <w:r>
              <w:t>80</w:t>
            </w:r>
          </w:p>
        </w:tc>
        <w:tc>
          <w:tcPr>
            <w:tcW w:w="482" w:type="dxa"/>
          </w:tcPr>
          <w:p w14:paraId="0BC21E71" w14:textId="77777777" w:rsidR="00A67868" w:rsidRDefault="00653E02" w:rsidP="00ED5B6B">
            <w:pPr>
              <w:ind w:left="0"/>
            </w:pPr>
            <w:r>
              <w:t>60</w:t>
            </w:r>
          </w:p>
        </w:tc>
        <w:tc>
          <w:tcPr>
            <w:tcW w:w="482" w:type="dxa"/>
          </w:tcPr>
          <w:p w14:paraId="31167FB0" w14:textId="77777777" w:rsidR="00A67868" w:rsidRDefault="00653E02" w:rsidP="00ED5B6B">
            <w:pPr>
              <w:ind w:left="0"/>
            </w:pPr>
            <w:r>
              <w:t>37</w:t>
            </w:r>
          </w:p>
        </w:tc>
        <w:tc>
          <w:tcPr>
            <w:tcW w:w="483" w:type="dxa"/>
          </w:tcPr>
          <w:p w14:paraId="472D5AF8" w14:textId="77777777" w:rsidR="00A67868" w:rsidRDefault="00653E02" w:rsidP="00ED5B6B">
            <w:pPr>
              <w:ind w:left="0"/>
            </w:pPr>
            <w:r>
              <w:t>20</w:t>
            </w:r>
          </w:p>
        </w:tc>
        <w:tc>
          <w:tcPr>
            <w:tcW w:w="483" w:type="dxa"/>
          </w:tcPr>
          <w:p w14:paraId="3207B718" w14:textId="77777777" w:rsidR="00A67868" w:rsidRDefault="00653E02" w:rsidP="00ED5B6B">
            <w:pPr>
              <w:ind w:left="0"/>
            </w:pPr>
            <w:r>
              <w:t>12</w:t>
            </w:r>
          </w:p>
        </w:tc>
      </w:tr>
      <w:tr w:rsidR="00A67868" w14:paraId="23D50AC5" w14:textId="77777777" w:rsidTr="00ED5B6B">
        <w:trPr>
          <w:trHeight w:val="294"/>
        </w:trPr>
        <w:tc>
          <w:tcPr>
            <w:tcW w:w="482" w:type="dxa"/>
          </w:tcPr>
          <w:p w14:paraId="64C9B1C4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28B5916F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58991202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0354C9E5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66D210A2" w14:textId="77777777" w:rsidR="00A67868" w:rsidRDefault="00A67868" w:rsidP="00ED5B6B">
            <w:pPr>
              <w:ind w:left="0"/>
            </w:pPr>
          </w:p>
        </w:tc>
      </w:tr>
    </w:tbl>
    <w:p w14:paraId="3F0AF1F8" w14:textId="77777777" w:rsidR="00A67868" w:rsidRDefault="00A67868" w:rsidP="00A67868">
      <w:pPr>
        <w:ind w:left="0"/>
      </w:pP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482"/>
        <w:gridCol w:w="582"/>
        <w:gridCol w:w="482"/>
        <w:gridCol w:w="483"/>
        <w:gridCol w:w="483"/>
      </w:tblGrid>
      <w:tr w:rsidR="00A67868" w14:paraId="55600B95" w14:textId="77777777" w:rsidTr="00AB552F">
        <w:trPr>
          <w:trHeight w:val="294"/>
        </w:trPr>
        <w:tc>
          <w:tcPr>
            <w:tcW w:w="482" w:type="dxa"/>
          </w:tcPr>
          <w:p w14:paraId="21F19F19" w14:textId="77777777" w:rsidR="00A67868" w:rsidRDefault="00A67868" w:rsidP="00ED5B6B">
            <w:pPr>
              <w:ind w:left="0"/>
            </w:pPr>
          </w:p>
        </w:tc>
        <w:tc>
          <w:tcPr>
            <w:tcW w:w="582" w:type="dxa"/>
          </w:tcPr>
          <w:p w14:paraId="4D713A0E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0BCCF8DD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5173FE97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69FACB8F" w14:textId="77777777" w:rsidR="00A67868" w:rsidRDefault="00A67868" w:rsidP="00ED5B6B">
            <w:pPr>
              <w:ind w:left="0"/>
            </w:pPr>
          </w:p>
        </w:tc>
      </w:tr>
      <w:tr w:rsidR="00A67868" w14:paraId="4BD9DBDB" w14:textId="77777777" w:rsidTr="00AB552F">
        <w:trPr>
          <w:trHeight w:val="305"/>
        </w:trPr>
        <w:tc>
          <w:tcPr>
            <w:tcW w:w="482" w:type="dxa"/>
          </w:tcPr>
          <w:p w14:paraId="60A93CC7" w14:textId="77777777" w:rsidR="00A67868" w:rsidRDefault="00A67868" w:rsidP="00ED5B6B">
            <w:pPr>
              <w:ind w:left="0"/>
            </w:pPr>
          </w:p>
        </w:tc>
        <w:tc>
          <w:tcPr>
            <w:tcW w:w="582" w:type="dxa"/>
          </w:tcPr>
          <w:p w14:paraId="578D7C7A" w14:textId="77777777" w:rsidR="00A67868" w:rsidRDefault="00653E02" w:rsidP="00ED5B6B">
            <w:pPr>
              <w:ind w:left="0"/>
            </w:pPr>
            <w:r>
              <w:t>118</w:t>
            </w:r>
          </w:p>
        </w:tc>
        <w:tc>
          <w:tcPr>
            <w:tcW w:w="482" w:type="dxa"/>
          </w:tcPr>
          <w:p w14:paraId="69ED3A85" w14:textId="77777777" w:rsidR="00A67868" w:rsidRDefault="00653E02" w:rsidP="00ED5B6B">
            <w:pPr>
              <w:ind w:left="0"/>
            </w:pPr>
            <w:r>
              <w:t>97</w:t>
            </w:r>
          </w:p>
        </w:tc>
        <w:tc>
          <w:tcPr>
            <w:tcW w:w="483" w:type="dxa"/>
          </w:tcPr>
          <w:p w14:paraId="4CEAF73A" w14:textId="77777777" w:rsidR="00A67868" w:rsidRDefault="00AB552F" w:rsidP="00ED5B6B">
            <w:pPr>
              <w:ind w:left="0"/>
            </w:pPr>
            <w:r>
              <w:t>68</w:t>
            </w:r>
          </w:p>
        </w:tc>
        <w:tc>
          <w:tcPr>
            <w:tcW w:w="483" w:type="dxa"/>
          </w:tcPr>
          <w:p w14:paraId="6D1B5006" w14:textId="77777777" w:rsidR="00A67868" w:rsidRDefault="00A67868" w:rsidP="00ED5B6B">
            <w:pPr>
              <w:ind w:left="0"/>
            </w:pPr>
          </w:p>
        </w:tc>
      </w:tr>
      <w:tr w:rsidR="00A67868" w14:paraId="5AEA440B" w14:textId="77777777" w:rsidTr="00AB552F">
        <w:trPr>
          <w:trHeight w:val="294"/>
        </w:trPr>
        <w:tc>
          <w:tcPr>
            <w:tcW w:w="482" w:type="dxa"/>
          </w:tcPr>
          <w:p w14:paraId="7FD44D20" w14:textId="77777777" w:rsidR="00A67868" w:rsidRDefault="00A67868" w:rsidP="00ED5B6B">
            <w:pPr>
              <w:ind w:left="0"/>
            </w:pPr>
          </w:p>
        </w:tc>
        <w:tc>
          <w:tcPr>
            <w:tcW w:w="582" w:type="dxa"/>
          </w:tcPr>
          <w:p w14:paraId="0E9FCC66" w14:textId="77777777" w:rsidR="00A67868" w:rsidRDefault="00AB552F" w:rsidP="00ED5B6B">
            <w:pPr>
              <w:ind w:left="0"/>
            </w:pPr>
            <w:r>
              <w:t>94</w:t>
            </w:r>
          </w:p>
        </w:tc>
        <w:tc>
          <w:tcPr>
            <w:tcW w:w="482" w:type="dxa"/>
          </w:tcPr>
          <w:p w14:paraId="23711DA1" w14:textId="77777777" w:rsidR="00A67868" w:rsidRDefault="00AB552F" w:rsidP="00ED5B6B">
            <w:pPr>
              <w:ind w:left="0"/>
            </w:pPr>
            <w:r>
              <w:t>68</w:t>
            </w:r>
          </w:p>
        </w:tc>
        <w:tc>
          <w:tcPr>
            <w:tcW w:w="483" w:type="dxa"/>
          </w:tcPr>
          <w:p w14:paraId="458A6249" w14:textId="77777777" w:rsidR="00A67868" w:rsidRDefault="00AB552F" w:rsidP="00ED5B6B">
            <w:pPr>
              <w:ind w:left="0"/>
            </w:pPr>
            <w:r>
              <w:t>44</w:t>
            </w:r>
          </w:p>
        </w:tc>
        <w:tc>
          <w:tcPr>
            <w:tcW w:w="483" w:type="dxa"/>
          </w:tcPr>
          <w:p w14:paraId="68E95838" w14:textId="77777777" w:rsidR="00A67868" w:rsidRDefault="00A67868" w:rsidP="00ED5B6B">
            <w:pPr>
              <w:ind w:left="0"/>
            </w:pPr>
          </w:p>
        </w:tc>
      </w:tr>
      <w:tr w:rsidR="00A67868" w14:paraId="65225F68" w14:textId="77777777" w:rsidTr="00AB552F">
        <w:trPr>
          <w:trHeight w:val="305"/>
        </w:trPr>
        <w:tc>
          <w:tcPr>
            <w:tcW w:w="482" w:type="dxa"/>
          </w:tcPr>
          <w:p w14:paraId="684142D2" w14:textId="77777777" w:rsidR="00A67868" w:rsidRDefault="00A67868" w:rsidP="00ED5B6B">
            <w:pPr>
              <w:ind w:left="0"/>
            </w:pPr>
          </w:p>
        </w:tc>
        <w:tc>
          <w:tcPr>
            <w:tcW w:w="582" w:type="dxa"/>
          </w:tcPr>
          <w:p w14:paraId="2AAD508D" w14:textId="77777777" w:rsidR="00A67868" w:rsidRDefault="00AB552F" w:rsidP="00ED5B6B">
            <w:pPr>
              <w:ind w:left="0"/>
            </w:pPr>
            <w:r>
              <w:t>59</w:t>
            </w:r>
          </w:p>
        </w:tc>
        <w:tc>
          <w:tcPr>
            <w:tcW w:w="482" w:type="dxa"/>
          </w:tcPr>
          <w:p w14:paraId="55F7F807" w14:textId="77777777" w:rsidR="00A67868" w:rsidRDefault="00AB552F" w:rsidP="00ED5B6B">
            <w:pPr>
              <w:ind w:left="0"/>
            </w:pPr>
            <w:r>
              <w:t>39</w:t>
            </w:r>
          </w:p>
        </w:tc>
        <w:tc>
          <w:tcPr>
            <w:tcW w:w="483" w:type="dxa"/>
          </w:tcPr>
          <w:p w14:paraId="24F31756" w14:textId="77777777" w:rsidR="00A67868" w:rsidRDefault="00AB552F" w:rsidP="00ED5B6B">
            <w:pPr>
              <w:ind w:left="0"/>
            </w:pPr>
            <w:r>
              <w:t>23</w:t>
            </w:r>
          </w:p>
        </w:tc>
        <w:tc>
          <w:tcPr>
            <w:tcW w:w="483" w:type="dxa"/>
          </w:tcPr>
          <w:p w14:paraId="1CD2FC36" w14:textId="77777777" w:rsidR="00A67868" w:rsidRDefault="00A67868" w:rsidP="00ED5B6B">
            <w:pPr>
              <w:ind w:left="0"/>
            </w:pPr>
          </w:p>
        </w:tc>
      </w:tr>
      <w:tr w:rsidR="00A67868" w14:paraId="306E1A7A" w14:textId="77777777" w:rsidTr="00AB552F">
        <w:trPr>
          <w:trHeight w:val="294"/>
        </w:trPr>
        <w:tc>
          <w:tcPr>
            <w:tcW w:w="482" w:type="dxa"/>
          </w:tcPr>
          <w:p w14:paraId="72B31708" w14:textId="77777777" w:rsidR="00A67868" w:rsidRDefault="00A67868" w:rsidP="00ED5B6B">
            <w:pPr>
              <w:ind w:left="0"/>
            </w:pPr>
          </w:p>
        </w:tc>
        <w:tc>
          <w:tcPr>
            <w:tcW w:w="582" w:type="dxa"/>
          </w:tcPr>
          <w:p w14:paraId="5B879094" w14:textId="77777777" w:rsidR="00A67868" w:rsidRDefault="00A67868" w:rsidP="00ED5B6B">
            <w:pPr>
              <w:ind w:left="0"/>
            </w:pPr>
          </w:p>
        </w:tc>
        <w:tc>
          <w:tcPr>
            <w:tcW w:w="482" w:type="dxa"/>
          </w:tcPr>
          <w:p w14:paraId="7AC27593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11257341" w14:textId="77777777" w:rsidR="00A67868" w:rsidRDefault="00A67868" w:rsidP="00ED5B6B">
            <w:pPr>
              <w:ind w:left="0"/>
            </w:pPr>
          </w:p>
        </w:tc>
        <w:tc>
          <w:tcPr>
            <w:tcW w:w="483" w:type="dxa"/>
          </w:tcPr>
          <w:p w14:paraId="64C338FC" w14:textId="77777777" w:rsidR="00A67868" w:rsidRDefault="00A67868" w:rsidP="00ED5B6B">
            <w:pPr>
              <w:ind w:left="0"/>
            </w:pPr>
          </w:p>
        </w:tc>
      </w:tr>
    </w:tbl>
    <w:p w14:paraId="0AFA88A0" w14:textId="77777777" w:rsidR="00AB552F" w:rsidRDefault="00AB552F" w:rsidP="00AB552F">
      <w:r>
        <w:t>I</w:t>
      </w:r>
      <w:r>
        <w:rPr>
          <w:vertAlign w:val="subscript"/>
        </w:rPr>
        <w:t>2</w:t>
      </w:r>
      <w:r>
        <w:t xml:space="preserve"> filtering result:</w:t>
      </w: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482"/>
        <w:gridCol w:w="582"/>
        <w:gridCol w:w="582"/>
        <w:gridCol w:w="582"/>
        <w:gridCol w:w="483"/>
      </w:tblGrid>
      <w:tr w:rsidR="00AB552F" w14:paraId="4E0B0C3E" w14:textId="77777777" w:rsidTr="00ED5B6B">
        <w:trPr>
          <w:trHeight w:val="294"/>
        </w:trPr>
        <w:tc>
          <w:tcPr>
            <w:tcW w:w="482" w:type="dxa"/>
          </w:tcPr>
          <w:p w14:paraId="48580E7B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753072E6" w14:textId="77777777" w:rsidR="00AB552F" w:rsidRDefault="00AB552F" w:rsidP="00ED5B6B">
            <w:pPr>
              <w:ind w:left="0"/>
            </w:pPr>
            <w:r>
              <w:t>125</w:t>
            </w:r>
          </w:p>
        </w:tc>
        <w:tc>
          <w:tcPr>
            <w:tcW w:w="482" w:type="dxa"/>
          </w:tcPr>
          <w:p w14:paraId="5EB4E92C" w14:textId="77777777" w:rsidR="00AB552F" w:rsidRDefault="00AB552F" w:rsidP="00ED5B6B">
            <w:pPr>
              <w:ind w:left="0"/>
            </w:pPr>
            <w:r>
              <w:t>120</w:t>
            </w:r>
          </w:p>
        </w:tc>
        <w:tc>
          <w:tcPr>
            <w:tcW w:w="483" w:type="dxa"/>
          </w:tcPr>
          <w:p w14:paraId="5D62347E" w14:textId="77777777" w:rsidR="00AB552F" w:rsidRDefault="00AB552F" w:rsidP="00ED5B6B">
            <w:pPr>
              <w:ind w:left="0"/>
            </w:pPr>
            <w:r>
              <w:t>118</w:t>
            </w:r>
          </w:p>
        </w:tc>
        <w:tc>
          <w:tcPr>
            <w:tcW w:w="483" w:type="dxa"/>
          </w:tcPr>
          <w:p w14:paraId="1B84BB1D" w14:textId="77777777" w:rsidR="00AB552F" w:rsidRDefault="00AB552F" w:rsidP="00ED5B6B">
            <w:pPr>
              <w:ind w:left="0"/>
            </w:pPr>
          </w:p>
        </w:tc>
      </w:tr>
      <w:tr w:rsidR="00AB552F" w14:paraId="180E7EF0" w14:textId="77777777" w:rsidTr="00ED5B6B">
        <w:trPr>
          <w:trHeight w:val="305"/>
        </w:trPr>
        <w:tc>
          <w:tcPr>
            <w:tcW w:w="482" w:type="dxa"/>
          </w:tcPr>
          <w:p w14:paraId="18E19605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2144FC16" w14:textId="77777777" w:rsidR="00AB552F" w:rsidRDefault="00AB552F" w:rsidP="00ED5B6B">
            <w:pPr>
              <w:ind w:left="0"/>
            </w:pPr>
            <w:r>
              <w:t>133</w:t>
            </w:r>
          </w:p>
        </w:tc>
        <w:tc>
          <w:tcPr>
            <w:tcW w:w="482" w:type="dxa"/>
          </w:tcPr>
          <w:p w14:paraId="6E87894B" w14:textId="77777777" w:rsidR="00AB552F" w:rsidRDefault="00AB552F" w:rsidP="00ED5B6B">
            <w:pPr>
              <w:ind w:left="0"/>
            </w:pPr>
            <w:r>
              <w:t>120</w:t>
            </w:r>
          </w:p>
        </w:tc>
        <w:tc>
          <w:tcPr>
            <w:tcW w:w="483" w:type="dxa"/>
          </w:tcPr>
          <w:p w14:paraId="60AAF004" w14:textId="77777777" w:rsidR="00AB552F" w:rsidRDefault="00AB552F" w:rsidP="00ED5B6B">
            <w:pPr>
              <w:ind w:left="0"/>
            </w:pPr>
            <w:r>
              <w:t>117</w:t>
            </w:r>
          </w:p>
        </w:tc>
        <w:tc>
          <w:tcPr>
            <w:tcW w:w="483" w:type="dxa"/>
          </w:tcPr>
          <w:p w14:paraId="18C6A757" w14:textId="77777777" w:rsidR="00AB552F" w:rsidRDefault="00AB552F" w:rsidP="00ED5B6B">
            <w:pPr>
              <w:ind w:left="0"/>
            </w:pPr>
          </w:p>
        </w:tc>
      </w:tr>
      <w:tr w:rsidR="00AB552F" w14:paraId="3306D1E3" w14:textId="77777777" w:rsidTr="00ED5B6B">
        <w:trPr>
          <w:trHeight w:val="294"/>
        </w:trPr>
        <w:tc>
          <w:tcPr>
            <w:tcW w:w="482" w:type="dxa"/>
          </w:tcPr>
          <w:p w14:paraId="7F2877DA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4E8AEF04" w14:textId="77777777" w:rsidR="00AB552F" w:rsidRDefault="005C526F" w:rsidP="00ED5B6B">
            <w:pPr>
              <w:ind w:left="0"/>
            </w:pPr>
            <w:r>
              <w:t>60</w:t>
            </w:r>
          </w:p>
        </w:tc>
        <w:tc>
          <w:tcPr>
            <w:tcW w:w="482" w:type="dxa"/>
          </w:tcPr>
          <w:p w14:paraId="43003A01" w14:textId="77777777" w:rsidR="00AB552F" w:rsidRDefault="005C526F" w:rsidP="00ED5B6B">
            <w:pPr>
              <w:ind w:left="0"/>
            </w:pPr>
            <w:r>
              <w:t>55</w:t>
            </w:r>
          </w:p>
        </w:tc>
        <w:tc>
          <w:tcPr>
            <w:tcW w:w="483" w:type="dxa"/>
          </w:tcPr>
          <w:p w14:paraId="7ABE1220" w14:textId="77777777" w:rsidR="00AB552F" w:rsidRDefault="005C526F" w:rsidP="00ED5B6B">
            <w:pPr>
              <w:ind w:left="0"/>
            </w:pPr>
            <w:r>
              <w:t>43</w:t>
            </w:r>
          </w:p>
        </w:tc>
        <w:tc>
          <w:tcPr>
            <w:tcW w:w="483" w:type="dxa"/>
          </w:tcPr>
          <w:p w14:paraId="68CA46B1" w14:textId="77777777" w:rsidR="00AB552F" w:rsidRDefault="00AB552F" w:rsidP="00ED5B6B">
            <w:pPr>
              <w:ind w:left="0"/>
            </w:pPr>
          </w:p>
        </w:tc>
      </w:tr>
      <w:tr w:rsidR="00AB552F" w14:paraId="5E48C544" w14:textId="77777777" w:rsidTr="00ED5B6B">
        <w:trPr>
          <w:trHeight w:val="305"/>
        </w:trPr>
        <w:tc>
          <w:tcPr>
            <w:tcW w:w="482" w:type="dxa"/>
          </w:tcPr>
          <w:p w14:paraId="27AEC649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76F9A9AB" w14:textId="77777777" w:rsidR="00AB552F" w:rsidRDefault="005C526F" w:rsidP="00ED5B6B">
            <w:pPr>
              <w:ind w:left="0"/>
            </w:pPr>
            <w:r>
              <w:t>35</w:t>
            </w:r>
          </w:p>
        </w:tc>
        <w:tc>
          <w:tcPr>
            <w:tcW w:w="482" w:type="dxa"/>
          </w:tcPr>
          <w:p w14:paraId="62EF0C71" w14:textId="77777777" w:rsidR="00AB552F" w:rsidRDefault="005C526F" w:rsidP="00ED5B6B">
            <w:pPr>
              <w:ind w:left="0"/>
            </w:pPr>
            <w:r>
              <w:t>30</w:t>
            </w:r>
          </w:p>
        </w:tc>
        <w:tc>
          <w:tcPr>
            <w:tcW w:w="483" w:type="dxa"/>
          </w:tcPr>
          <w:p w14:paraId="07BD26B1" w14:textId="77777777" w:rsidR="00AB552F" w:rsidRDefault="005C526F" w:rsidP="00ED5B6B">
            <w:pPr>
              <w:ind w:left="0"/>
            </w:pPr>
            <w:r>
              <w:t>13</w:t>
            </w:r>
          </w:p>
        </w:tc>
        <w:tc>
          <w:tcPr>
            <w:tcW w:w="483" w:type="dxa"/>
          </w:tcPr>
          <w:p w14:paraId="7E820D65" w14:textId="77777777" w:rsidR="00AB552F" w:rsidRDefault="00AB552F" w:rsidP="00ED5B6B">
            <w:pPr>
              <w:ind w:left="0"/>
            </w:pPr>
          </w:p>
        </w:tc>
      </w:tr>
      <w:tr w:rsidR="00AB552F" w14:paraId="637F25DF" w14:textId="77777777" w:rsidTr="00ED5B6B">
        <w:trPr>
          <w:trHeight w:val="294"/>
        </w:trPr>
        <w:tc>
          <w:tcPr>
            <w:tcW w:w="482" w:type="dxa"/>
          </w:tcPr>
          <w:p w14:paraId="28C498FF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192E3991" w14:textId="77777777" w:rsidR="00AB552F" w:rsidRDefault="005C526F" w:rsidP="00ED5B6B">
            <w:pPr>
              <w:ind w:left="0"/>
            </w:pPr>
            <w:r>
              <w:t>15</w:t>
            </w:r>
          </w:p>
        </w:tc>
        <w:tc>
          <w:tcPr>
            <w:tcW w:w="482" w:type="dxa"/>
          </w:tcPr>
          <w:p w14:paraId="1D633BBB" w14:textId="77777777" w:rsidR="00AB552F" w:rsidRDefault="00AB552F" w:rsidP="00ED5B6B">
            <w:pPr>
              <w:ind w:left="0"/>
            </w:pPr>
            <w:r>
              <w:t>1</w:t>
            </w:r>
            <w:r w:rsidR="005C526F">
              <w:t>2</w:t>
            </w:r>
          </w:p>
        </w:tc>
        <w:tc>
          <w:tcPr>
            <w:tcW w:w="483" w:type="dxa"/>
          </w:tcPr>
          <w:p w14:paraId="02F7366D" w14:textId="77777777" w:rsidR="00AB552F" w:rsidRDefault="005C526F" w:rsidP="00ED5B6B">
            <w:pPr>
              <w:ind w:left="0"/>
            </w:pPr>
            <w:r>
              <w:t>5</w:t>
            </w:r>
          </w:p>
        </w:tc>
        <w:tc>
          <w:tcPr>
            <w:tcW w:w="483" w:type="dxa"/>
          </w:tcPr>
          <w:p w14:paraId="60EF9DA1" w14:textId="77777777" w:rsidR="00AB552F" w:rsidRDefault="00AB552F" w:rsidP="00ED5B6B">
            <w:pPr>
              <w:ind w:left="0"/>
            </w:pPr>
          </w:p>
        </w:tc>
      </w:tr>
    </w:tbl>
    <w:p w14:paraId="1FDCBA93" w14:textId="77777777" w:rsidR="00AB552F" w:rsidRDefault="00AB552F" w:rsidP="00AB552F">
      <w:pPr>
        <w:ind w:left="0"/>
      </w:pP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582"/>
        <w:gridCol w:w="582"/>
        <w:gridCol w:w="582"/>
        <w:gridCol w:w="483"/>
        <w:gridCol w:w="483"/>
      </w:tblGrid>
      <w:tr w:rsidR="00AB552F" w14:paraId="187F3445" w14:textId="77777777" w:rsidTr="00ED5B6B">
        <w:trPr>
          <w:trHeight w:val="294"/>
        </w:trPr>
        <w:tc>
          <w:tcPr>
            <w:tcW w:w="482" w:type="dxa"/>
          </w:tcPr>
          <w:p w14:paraId="71EE55B8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5F5B5626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4E04D5A2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2A847BEC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3792DEEE" w14:textId="77777777" w:rsidR="00AB552F" w:rsidRDefault="00AB552F" w:rsidP="00ED5B6B">
            <w:pPr>
              <w:ind w:left="0"/>
            </w:pPr>
          </w:p>
        </w:tc>
      </w:tr>
      <w:tr w:rsidR="00AB552F" w14:paraId="2A658E4F" w14:textId="77777777" w:rsidTr="00ED5B6B">
        <w:trPr>
          <w:trHeight w:val="305"/>
        </w:trPr>
        <w:tc>
          <w:tcPr>
            <w:tcW w:w="482" w:type="dxa"/>
          </w:tcPr>
          <w:p w14:paraId="6304EC71" w14:textId="77777777" w:rsidR="00AB552F" w:rsidRDefault="005C526F" w:rsidP="00ED5B6B">
            <w:pPr>
              <w:ind w:left="0"/>
            </w:pPr>
            <w:r>
              <w:t>110</w:t>
            </w:r>
          </w:p>
        </w:tc>
        <w:tc>
          <w:tcPr>
            <w:tcW w:w="482" w:type="dxa"/>
          </w:tcPr>
          <w:p w14:paraId="4EEF9FCA" w14:textId="77777777" w:rsidR="00AB552F" w:rsidRDefault="005C526F" w:rsidP="00ED5B6B">
            <w:pPr>
              <w:ind w:left="0"/>
            </w:pPr>
            <w:r>
              <w:t>107</w:t>
            </w:r>
          </w:p>
        </w:tc>
        <w:tc>
          <w:tcPr>
            <w:tcW w:w="482" w:type="dxa"/>
          </w:tcPr>
          <w:p w14:paraId="59D1E212" w14:textId="77777777" w:rsidR="00AB552F" w:rsidRDefault="00AB552F" w:rsidP="00ED5B6B">
            <w:pPr>
              <w:ind w:left="0"/>
            </w:pPr>
            <w:r>
              <w:t>1</w:t>
            </w:r>
            <w:r w:rsidR="005C526F">
              <w:t>02</w:t>
            </w:r>
          </w:p>
        </w:tc>
        <w:tc>
          <w:tcPr>
            <w:tcW w:w="483" w:type="dxa"/>
          </w:tcPr>
          <w:p w14:paraId="63DAB6A3" w14:textId="77777777" w:rsidR="00AB552F" w:rsidRDefault="005C526F" w:rsidP="00ED5B6B">
            <w:pPr>
              <w:ind w:left="0"/>
            </w:pPr>
            <w:r>
              <w:t>87</w:t>
            </w:r>
          </w:p>
        </w:tc>
        <w:tc>
          <w:tcPr>
            <w:tcW w:w="483" w:type="dxa"/>
          </w:tcPr>
          <w:p w14:paraId="589D6CD8" w14:textId="77777777" w:rsidR="00AB552F" w:rsidRDefault="005C526F" w:rsidP="00ED5B6B">
            <w:pPr>
              <w:ind w:left="0"/>
            </w:pPr>
            <w:r>
              <w:t>95</w:t>
            </w:r>
          </w:p>
        </w:tc>
      </w:tr>
      <w:tr w:rsidR="00AB552F" w14:paraId="746CC94C" w14:textId="77777777" w:rsidTr="00ED5B6B">
        <w:trPr>
          <w:trHeight w:val="294"/>
        </w:trPr>
        <w:tc>
          <w:tcPr>
            <w:tcW w:w="482" w:type="dxa"/>
          </w:tcPr>
          <w:p w14:paraId="15113F7F" w14:textId="77777777" w:rsidR="00AB552F" w:rsidRDefault="005C526F" w:rsidP="00ED5B6B">
            <w:pPr>
              <w:ind w:left="0"/>
            </w:pPr>
            <w:r>
              <w:t>80</w:t>
            </w:r>
          </w:p>
        </w:tc>
        <w:tc>
          <w:tcPr>
            <w:tcW w:w="482" w:type="dxa"/>
          </w:tcPr>
          <w:p w14:paraId="51BDB9F6" w14:textId="77777777" w:rsidR="00AB552F" w:rsidRDefault="005C526F" w:rsidP="00ED5B6B">
            <w:pPr>
              <w:ind w:left="0"/>
            </w:pPr>
            <w:r>
              <w:t>7</w:t>
            </w:r>
            <w:r w:rsidR="00AB552F">
              <w:t>3</w:t>
            </w:r>
          </w:p>
        </w:tc>
        <w:tc>
          <w:tcPr>
            <w:tcW w:w="482" w:type="dxa"/>
          </w:tcPr>
          <w:p w14:paraId="7693EF80" w14:textId="77777777" w:rsidR="00AB552F" w:rsidRDefault="00AB552F" w:rsidP="00ED5B6B">
            <w:pPr>
              <w:ind w:left="0"/>
            </w:pPr>
            <w:r>
              <w:t>7</w:t>
            </w:r>
            <w:r w:rsidR="005C526F">
              <w:t>5</w:t>
            </w:r>
          </w:p>
        </w:tc>
        <w:tc>
          <w:tcPr>
            <w:tcW w:w="483" w:type="dxa"/>
          </w:tcPr>
          <w:p w14:paraId="2457F93D" w14:textId="77777777" w:rsidR="00AB552F" w:rsidRDefault="005C526F" w:rsidP="00ED5B6B">
            <w:pPr>
              <w:ind w:left="0"/>
            </w:pPr>
            <w:r>
              <w:t>57</w:t>
            </w:r>
          </w:p>
        </w:tc>
        <w:tc>
          <w:tcPr>
            <w:tcW w:w="483" w:type="dxa"/>
          </w:tcPr>
          <w:p w14:paraId="5E0156D3" w14:textId="77777777" w:rsidR="00AB552F" w:rsidRDefault="005C526F" w:rsidP="00ED5B6B">
            <w:pPr>
              <w:ind w:left="0"/>
            </w:pPr>
            <w:r>
              <w:t>57</w:t>
            </w:r>
          </w:p>
        </w:tc>
      </w:tr>
      <w:tr w:rsidR="00AB552F" w14:paraId="4A2678B0" w14:textId="77777777" w:rsidTr="00ED5B6B">
        <w:trPr>
          <w:trHeight w:val="305"/>
        </w:trPr>
        <w:tc>
          <w:tcPr>
            <w:tcW w:w="482" w:type="dxa"/>
          </w:tcPr>
          <w:p w14:paraId="0C7350FD" w14:textId="77777777" w:rsidR="00AB552F" w:rsidRDefault="005C526F" w:rsidP="00ED5B6B">
            <w:pPr>
              <w:ind w:left="0"/>
            </w:pPr>
            <w:r>
              <w:t>38</w:t>
            </w:r>
          </w:p>
        </w:tc>
        <w:tc>
          <w:tcPr>
            <w:tcW w:w="482" w:type="dxa"/>
          </w:tcPr>
          <w:p w14:paraId="3EF6AE6F" w14:textId="77777777" w:rsidR="00AB552F" w:rsidRDefault="005C526F" w:rsidP="00ED5B6B">
            <w:pPr>
              <w:ind w:left="0"/>
            </w:pPr>
            <w:r>
              <w:t>33</w:t>
            </w:r>
          </w:p>
        </w:tc>
        <w:tc>
          <w:tcPr>
            <w:tcW w:w="482" w:type="dxa"/>
          </w:tcPr>
          <w:p w14:paraId="188EBED4" w14:textId="77777777" w:rsidR="00AB552F" w:rsidRDefault="00AB552F" w:rsidP="00ED5B6B">
            <w:pPr>
              <w:ind w:left="0"/>
            </w:pPr>
            <w:r>
              <w:t>3</w:t>
            </w:r>
            <w:r w:rsidR="005C526F">
              <w:t>8</w:t>
            </w:r>
          </w:p>
        </w:tc>
        <w:tc>
          <w:tcPr>
            <w:tcW w:w="483" w:type="dxa"/>
          </w:tcPr>
          <w:p w14:paraId="373B9113" w14:textId="77777777" w:rsidR="00AB552F" w:rsidRDefault="00AB552F" w:rsidP="00ED5B6B">
            <w:pPr>
              <w:ind w:left="0"/>
            </w:pPr>
            <w:r>
              <w:t>2</w:t>
            </w:r>
            <w:r w:rsidR="005C526F">
              <w:t>5</w:t>
            </w:r>
          </w:p>
        </w:tc>
        <w:tc>
          <w:tcPr>
            <w:tcW w:w="483" w:type="dxa"/>
          </w:tcPr>
          <w:p w14:paraId="03395960" w14:textId="77777777" w:rsidR="00AB552F" w:rsidRDefault="005C526F" w:rsidP="00ED5B6B">
            <w:pPr>
              <w:ind w:left="0"/>
            </w:pPr>
            <w:r>
              <w:t>18</w:t>
            </w:r>
          </w:p>
        </w:tc>
      </w:tr>
      <w:tr w:rsidR="00AB552F" w14:paraId="1424EFB4" w14:textId="77777777" w:rsidTr="00ED5B6B">
        <w:trPr>
          <w:trHeight w:val="294"/>
        </w:trPr>
        <w:tc>
          <w:tcPr>
            <w:tcW w:w="482" w:type="dxa"/>
          </w:tcPr>
          <w:p w14:paraId="40F0D65A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725C0013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4E7BE0BF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0169E55E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569102CA" w14:textId="77777777" w:rsidR="00AB552F" w:rsidRDefault="00AB552F" w:rsidP="00ED5B6B">
            <w:pPr>
              <w:ind w:left="0"/>
            </w:pPr>
          </w:p>
        </w:tc>
      </w:tr>
    </w:tbl>
    <w:p w14:paraId="680C960B" w14:textId="77777777" w:rsidR="00AB552F" w:rsidRDefault="00AB552F" w:rsidP="00AB552F">
      <w:pPr>
        <w:ind w:left="0"/>
      </w:pPr>
    </w:p>
    <w:tbl>
      <w:tblPr>
        <w:tblStyle w:val="afa"/>
        <w:tblW w:w="0" w:type="auto"/>
        <w:tblInd w:w="360" w:type="dxa"/>
        <w:tblLook w:val="04A0" w:firstRow="1" w:lastRow="0" w:firstColumn="1" w:lastColumn="0" w:noHBand="0" w:noVBand="1"/>
      </w:tblPr>
      <w:tblGrid>
        <w:gridCol w:w="482"/>
        <w:gridCol w:w="582"/>
        <w:gridCol w:w="482"/>
        <w:gridCol w:w="483"/>
        <w:gridCol w:w="483"/>
      </w:tblGrid>
      <w:tr w:rsidR="00AB552F" w14:paraId="254F3B1C" w14:textId="77777777" w:rsidTr="00ED5B6B">
        <w:trPr>
          <w:trHeight w:val="294"/>
        </w:trPr>
        <w:tc>
          <w:tcPr>
            <w:tcW w:w="482" w:type="dxa"/>
          </w:tcPr>
          <w:p w14:paraId="45E5130A" w14:textId="77777777" w:rsidR="00AB552F" w:rsidRDefault="00AB552F" w:rsidP="00ED5B6B">
            <w:pPr>
              <w:ind w:left="0"/>
            </w:pPr>
          </w:p>
        </w:tc>
        <w:tc>
          <w:tcPr>
            <w:tcW w:w="582" w:type="dxa"/>
          </w:tcPr>
          <w:p w14:paraId="001847D2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3E87E6F5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7EB40A29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5BF6C778" w14:textId="77777777" w:rsidR="00AB552F" w:rsidRDefault="00AB552F" w:rsidP="00ED5B6B">
            <w:pPr>
              <w:ind w:left="0"/>
            </w:pPr>
          </w:p>
        </w:tc>
      </w:tr>
      <w:tr w:rsidR="00AB552F" w14:paraId="14B9EA47" w14:textId="77777777" w:rsidTr="00ED5B6B">
        <w:trPr>
          <w:trHeight w:val="305"/>
        </w:trPr>
        <w:tc>
          <w:tcPr>
            <w:tcW w:w="482" w:type="dxa"/>
          </w:tcPr>
          <w:p w14:paraId="6B9B65F4" w14:textId="77777777" w:rsidR="00AB552F" w:rsidRDefault="00AB552F" w:rsidP="00ED5B6B">
            <w:pPr>
              <w:ind w:left="0"/>
            </w:pPr>
          </w:p>
        </w:tc>
        <w:tc>
          <w:tcPr>
            <w:tcW w:w="582" w:type="dxa"/>
          </w:tcPr>
          <w:p w14:paraId="43A3381A" w14:textId="77777777" w:rsidR="00AB552F" w:rsidRDefault="005C526F" w:rsidP="00ED5B6B">
            <w:pPr>
              <w:ind w:left="0"/>
            </w:pPr>
            <w:r>
              <w:t>106</w:t>
            </w:r>
          </w:p>
        </w:tc>
        <w:tc>
          <w:tcPr>
            <w:tcW w:w="482" w:type="dxa"/>
          </w:tcPr>
          <w:p w14:paraId="67AC1E07" w14:textId="77777777" w:rsidR="00AB552F" w:rsidRDefault="00AB552F" w:rsidP="00ED5B6B">
            <w:pPr>
              <w:ind w:left="0"/>
            </w:pPr>
            <w:r>
              <w:t>9</w:t>
            </w:r>
            <w:r w:rsidR="005C526F">
              <w:t>8</w:t>
            </w:r>
          </w:p>
        </w:tc>
        <w:tc>
          <w:tcPr>
            <w:tcW w:w="483" w:type="dxa"/>
          </w:tcPr>
          <w:p w14:paraId="5108D18D" w14:textId="77777777" w:rsidR="00AB552F" w:rsidRDefault="005C526F" w:rsidP="00ED5B6B">
            <w:pPr>
              <w:ind w:left="0"/>
            </w:pPr>
            <w:r>
              <w:t>94</w:t>
            </w:r>
          </w:p>
        </w:tc>
        <w:tc>
          <w:tcPr>
            <w:tcW w:w="483" w:type="dxa"/>
          </w:tcPr>
          <w:p w14:paraId="5A5BF459" w14:textId="77777777" w:rsidR="00AB552F" w:rsidRDefault="00AB552F" w:rsidP="00ED5B6B">
            <w:pPr>
              <w:ind w:left="0"/>
            </w:pPr>
          </w:p>
        </w:tc>
      </w:tr>
      <w:tr w:rsidR="00AB552F" w14:paraId="4E21EE1B" w14:textId="77777777" w:rsidTr="00ED5B6B">
        <w:trPr>
          <w:trHeight w:val="294"/>
        </w:trPr>
        <w:tc>
          <w:tcPr>
            <w:tcW w:w="482" w:type="dxa"/>
          </w:tcPr>
          <w:p w14:paraId="3B5D6781" w14:textId="77777777" w:rsidR="00AB552F" w:rsidRDefault="00AB552F" w:rsidP="00ED5B6B">
            <w:pPr>
              <w:ind w:left="0"/>
            </w:pPr>
          </w:p>
        </w:tc>
        <w:tc>
          <w:tcPr>
            <w:tcW w:w="582" w:type="dxa"/>
          </w:tcPr>
          <w:p w14:paraId="0958A52C" w14:textId="77777777" w:rsidR="00AB552F" w:rsidRDefault="005C526F" w:rsidP="00ED5B6B">
            <w:pPr>
              <w:ind w:left="0"/>
            </w:pPr>
            <w:r>
              <w:t>76</w:t>
            </w:r>
          </w:p>
        </w:tc>
        <w:tc>
          <w:tcPr>
            <w:tcW w:w="482" w:type="dxa"/>
          </w:tcPr>
          <w:p w14:paraId="28C52C47" w14:textId="77777777" w:rsidR="00AB552F" w:rsidRDefault="005C526F" w:rsidP="00ED5B6B">
            <w:pPr>
              <w:ind w:left="0"/>
            </w:pPr>
            <w:r>
              <w:t>68</w:t>
            </w:r>
          </w:p>
        </w:tc>
        <w:tc>
          <w:tcPr>
            <w:tcW w:w="483" w:type="dxa"/>
          </w:tcPr>
          <w:p w14:paraId="2F40687A" w14:textId="77777777" w:rsidR="00AB552F" w:rsidRDefault="005C526F" w:rsidP="00ED5B6B">
            <w:pPr>
              <w:ind w:left="0"/>
            </w:pPr>
            <w:r>
              <w:t>63</w:t>
            </w:r>
          </w:p>
        </w:tc>
        <w:tc>
          <w:tcPr>
            <w:tcW w:w="483" w:type="dxa"/>
          </w:tcPr>
          <w:p w14:paraId="54F4CB23" w14:textId="77777777" w:rsidR="00AB552F" w:rsidRDefault="00AB552F" w:rsidP="00ED5B6B">
            <w:pPr>
              <w:ind w:left="0"/>
            </w:pPr>
          </w:p>
        </w:tc>
      </w:tr>
      <w:tr w:rsidR="00AB552F" w14:paraId="16B6DB5C" w14:textId="77777777" w:rsidTr="00ED5B6B">
        <w:trPr>
          <w:trHeight w:val="305"/>
        </w:trPr>
        <w:tc>
          <w:tcPr>
            <w:tcW w:w="482" w:type="dxa"/>
          </w:tcPr>
          <w:p w14:paraId="06B86D56" w14:textId="77777777" w:rsidR="00AB552F" w:rsidRDefault="00AB552F" w:rsidP="00ED5B6B">
            <w:pPr>
              <w:ind w:left="0"/>
            </w:pPr>
          </w:p>
        </w:tc>
        <w:tc>
          <w:tcPr>
            <w:tcW w:w="582" w:type="dxa"/>
          </w:tcPr>
          <w:p w14:paraId="6C472274" w14:textId="77777777" w:rsidR="00AB552F" w:rsidRDefault="005C526F" w:rsidP="00ED5B6B">
            <w:pPr>
              <w:ind w:left="0"/>
            </w:pPr>
            <w:r>
              <w:t>36</w:t>
            </w:r>
          </w:p>
        </w:tc>
        <w:tc>
          <w:tcPr>
            <w:tcW w:w="482" w:type="dxa"/>
          </w:tcPr>
          <w:p w14:paraId="0001AE69" w14:textId="77777777" w:rsidR="00AB552F" w:rsidRDefault="005C526F" w:rsidP="00ED5B6B">
            <w:pPr>
              <w:ind w:left="0"/>
            </w:pPr>
            <w:r>
              <w:t>32</w:t>
            </w:r>
          </w:p>
        </w:tc>
        <w:tc>
          <w:tcPr>
            <w:tcW w:w="483" w:type="dxa"/>
          </w:tcPr>
          <w:p w14:paraId="5B8CA5C5" w14:textId="77777777" w:rsidR="00AB552F" w:rsidRDefault="005C526F" w:rsidP="00ED5B6B">
            <w:pPr>
              <w:ind w:left="0"/>
            </w:pPr>
            <w:r>
              <w:t>27</w:t>
            </w:r>
          </w:p>
        </w:tc>
        <w:tc>
          <w:tcPr>
            <w:tcW w:w="483" w:type="dxa"/>
          </w:tcPr>
          <w:p w14:paraId="3DC0562D" w14:textId="77777777" w:rsidR="00AB552F" w:rsidRDefault="00AB552F" w:rsidP="00ED5B6B">
            <w:pPr>
              <w:ind w:left="0"/>
            </w:pPr>
          </w:p>
        </w:tc>
      </w:tr>
      <w:tr w:rsidR="00AB552F" w14:paraId="0B4C05B2" w14:textId="77777777" w:rsidTr="00ED5B6B">
        <w:trPr>
          <w:trHeight w:val="294"/>
        </w:trPr>
        <w:tc>
          <w:tcPr>
            <w:tcW w:w="482" w:type="dxa"/>
          </w:tcPr>
          <w:p w14:paraId="000A1831" w14:textId="77777777" w:rsidR="00AB552F" w:rsidRDefault="00AB552F" w:rsidP="00ED5B6B">
            <w:pPr>
              <w:ind w:left="0"/>
            </w:pPr>
          </w:p>
        </w:tc>
        <w:tc>
          <w:tcPr>
            <w:tcW w:w="582" w:type="dxa"/>
          </w:tcPr>
          <w:p w14:paraId="1E4EB305" w14:textId="77777777" w:rsidR="00AB552F" w:rsidRDefault="00AB552F" w:rsidP="00ED5B6B">
            <w:pPr>
              <w:ind w:left="0"/>
            </w:pPr>
          </w:p>
        </w:tc>
        <w:tc>
          <w:tcPr>
            <w:tcW w:w="482" w:type="dxa"/>
          </w:tcPr>
          <w:p w14:paraId="4C368888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632095FB" w14:textId="77777777" w:rsidR="00AB552F" w:rsidRDefault="00AB552F" w:rsidP="00ED5B6B">
            <w:pPr>
              <w:ind w:left="0"/>
            </w:pPr>
          </w:p>
        </w:tc>
        <w:tc>
          <w:tcPr>
            <w:tcW w:w="483" w:type="dxa"/>
          </w:tcPr>
          <w:p w14:paraId="7426B072" w14:textId="77777777" w:rsidR="00AB552F" w:rsidRDefault="00AB552F" w:rsidP="00ED5B6B">
            <w:pPr>
              <w:ind w:left="0"/>
            </w:pPr>
          </w:p>
        </w:tc>
      </w:tr>
    </w:tbl>
    <w:p w14:paraId="7E832FF0" w14:textId="2B7EA123" w:rsidR="00A67868" w:rsidRDefault="006876D0" w:rsidP="00A67868">
      <w:pPr>
        <w:ind w:left="0"/>
      </w:pPr>
      <w:r>
        <w:t>This part I did the first one by hand, the second one I used filtering function in the matlab.</w:t>
      </w:r>
    </w:p>
    <w:p w14:paraId="09D305D3" w14:textId="7827AC10" w:rsidR="005C526F" w:rsidRDefault="005C526F" w:rsidP="00C90A2F">
      <w:pPr>
        <w:rPr>
          <w:lang w:val="en-US" w:eastAsia="ja-JP"/>
        </w:rPr>
      </w:pPr>
      <w:r>
        <w:rPr>
          <w:lang w:val="en-US" w:eastAsia="ja-JP"/>
        </w:rPr>
        <w:t>• Apply following filt</w:t>
      </w:r>
      <w:r w:rsidR="006876D0">
        <w:rPr>
          <w:lang w:val="en-US" w:eastAsia="ja-JP"/>
        </w:rPr>
        <w:t>ers on the gray scale image of B</w:t>
      </w:r>
      <w:r>
        <w:rPr>
          <w:lang w:val="en-US" w:eastAsia="ja-JP"/>
        </w:rPr>
        <w:t>arbara from Part I.</w:t>
      </w:r>
    </w:p>
    <w:p w14:paraId="7F931809" w14:textId="77777777" w:rsidR="005C526F" w:rsidRDefault="005C526F" w:rsidP="00C90A2F">
      <w:pPr>
        <w:rPr>
          <w:lang w:val="en-US" w:eastAsia="ja-JP"/>
        </w:rPr>
      </w:pPr>
      <w:r>
        <w:rPr>
          <w:lang w:val="en-US" w:eastAsia="ja-JP"/>
        </w:rPr>
        <w:t xml:space="preserve">1. Central difference Gradient filter </w:t>
      </w:r>
    </w:p>
    <w:p w14:paraId="490E0DCD" w14:textId="77777777" w:rsidR="005C526F" w:rsidRDefault="00C90A2F" w:rsidP="005C52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C90A2F">
        <w:rPr>
          <w:rFonts w:ascii="Helvetica" w:hAnsi="Helvetica" w:cs="Helvetica"/>
          <w:noProof/>
          <w:color w:val="000000"/>
          <w:sz w:val="24"/>
          <w:szCs w:val="24"/>
          <w:lang w:val="en-US"/>
        </w:rPr>
        <w:drawing>
          <wp:inline distT="0" distB="0" distL="0" distR="0" wp14:anchorId="1D8B2E82" wp14:editId="7F83F749">
            <wp:extent cx="2906716" cy="2901117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13337" cy="290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471E" w14:textId="77777777" w:rsidR="00C90A2F" w:rsidRDefault="00C90A2F" w:rsidP="00C90A2F">
      <w:pPr>
        <w:rPr>
          <w:lang w:val="en-US" w:eastAsia="ja-JP"/>
        </w:rPr>
      </w:pPr>
      <w:r>
        <w:rPr>
          <w:rFonts w:hint="eastAsia"/>
          <w:lang w:val="en-US" w:eastAsia="ja-JP"/>
        </w:rPr>
        <w:t xml:space="preserve">2. </w:t>
      </w:r>
      <w:r>
        <w:rPr>
          <w:lang w:val="en-US" w:eastAsia="ja-JP"/>
        </w:rPr>
        <w:t>Sobel filter</w:t>
      </w:r>
    </w:p>
    <w:p w14:paraId="5F9914FA" w14:textId="77777777" w:rsidR="00C90A2F" w:rsidRPr="00C90A2F" w:rsidRDefault="00C90A2F" w:rsidP="00C90A2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C90A2F">
        <w:rPr>
          <w:rFonts w:ascii="Helvetica" w:hAnsi="Helvetica" w:cs="Helvetica"/>
          <w:noProof/>
          <w:color w:val="000000"/>
          <w:sz w:val="24"/>
          <w:szCs w:val="24"/>
          <w:lang w:val="en-US"/>
        </w:rPr>
        <w:drawing>
          <wp:inline distT="0" distB="0" distL="0" distR="0" wp14:anchorId="04B295FF" wp14:editId="52310F75">
            <wp:extent cx="2449516" cy="2458952"/>
            <wp:effectExtent l="0" t="0" r="0" b="508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56727" cy="2466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694D0" w14:textId="77777777" w:rsidR="005C526F" w:rsidRDefault="005C526F" w:rsidP="00C90A2F">
      <w:pPr>
        <w:rPr>
          <w:lang w:val="en-US" w:eastAsia="ja-JP"/>
        </w:rPr>
      </w:pPr>
      <w:r>
        <w:rPr>
          <w:lang w:val="en-US" w:eastAsia="ja-JP"/>
        </w:rPr>
        <w:t>3. Mean filter</w:t>
      </w:r>
    </w:p>
    <w:p w14:paraId="7347A8CE" w14:textId="77777777" w:rsidR="00C90A2F" w:rsidRDefault="00C90A2F" w:rsidP="005C526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spacing w:after="0" w:line="240" w:lineRule="auto"/>
        <w:ind w:left="0"/>
        <w:rPr>
          <w:rFonts w:ascii="Helvetica" w:hAnsi="Helvetica" w:cs="Helvetica"/>
          <w:color w:val="000000"/>
          <w:sz w:val="24"/>
          <w:szCs w:val="24"/>
          <w:lang w:val="en-US" w:eastAsia="ja-JP"/>
        </w:rPr>
      </w:pPr>
      <w:r w:rsidRPr="00C90A2F">
        <w:rPr>
          <w:rFonts w:ascii="Helvetica" w:hAnsi="Helvetica" w:cs="Helvetica"/>
          <w:noProof/>
          <w:color w:val="000000"/>
          <w:sz w:val="24"/>
          <w:szCs w:val="24"/>
          <w:lang w:val="en-US"/>
        </w:rPr>
        <w:lastRenderedPageBreak/>
        <w:drawing>
          <wp:inline distT="0" distB="0" distL="0" distR="0" wp14:anchorId="3F2AE1B5" wp14:editId="6B21AD4D">
            <wp:extent cx="2827029" cy="2860040"/>
            <wp:effectExtent l="0" t="0" r="0" b="1016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3329" cy="2866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3DE59" w14:textId="77777777" w:rsidR="005C526F" w:rsidRDefault="005C526F" w:rsidP="00C90A2F">
      <w:pPr>
        <w:rPr>
          <w:lang w:val="en-US" w:eastAsia="ja-JP"/>
        </w:rPr>
      </w:pPr>
      <w:r>
        <w:rPr>
          <w:lang w:val="en-US" w:eastAsia="ja-JP"/>
        </w:rPr>
        <w:t>4. Median filter</w:t>
      </w:r>
    </w:p>
    <w:p w14:paraId="3E15CB62" w14:textId="77777777" w:rsidR="00C90A2F" w:rsidRDefault="00C90A2F" w:rsidP="005C526F">
      <w:pPr>
        <w:ind w:left="0"/>
      </w:pPr>
      <w:r w:rsidRPr="00C90A2F">
        <w:rPr>
          <w:noProof/>
          <w:lang w:val="en-US"/>
        </w:rPr>
        <w:drawing>
          <wp:inline distT="0" distB="0" distL="0" distR="0" wp14:anchorId="060246EE" wp14:editId="2067D7ED">
            <wp:extent cx="2678116" cy="2693913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85041" cy="2700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83A47" w14:textId="77777777" w:rsidR="00C90A2F" w:rsidRDefault="00C90A2F" w:rsidP="005C526F">
      <w:pPr>
        <w:ind w:left="0"/>
      </w:pPr>
    </w:p>
    <w:p w14:paraId="5350A12A" w14:textId="77777777" w:rsidR="00C90A2F" w:rsidRDefault="00C90A2F" w:rsidP="00C90A2F">
      <w:pPr>
        <w:pStyle w:val="2"/>
      </w:pPr>
      <w:r>
        <w:t>Smoothing</w:t>
      </w:r>
    </w:p>
    <w:p w14:paraId="5743AD43" w14:textId="77777777" w:rsidR="00C90A2F" w:rsidRDefault="00C90A2F" w:rsidP="00C90A2F">
      <w:pPr>
        <w:rPr>
          <w:lang w:val="en-US" w:eastAsia="ja-JP"/>
        </w:rPr>
      </w:pPr>
      <w:r>
        <w:rPr>
          <w:lang w:val="en-US" w:eastAsia="ja-JP"/>
        </w:rPr>
        <w:t>1. Box (averaging) filters of sizes 2×2,4×4,8×8,16×16.</w:t>
      </w:r>
    </w:p>
    <w:p w14:paraId="5A5AB77C" w14:textId="77777777" w:rsidR="00C90A2F" w:rsidRDefault="00C90A2F" w:rsidP="00C90A2F">
      <w:pPr>
        <w:rPr>
          <w:lang w:val="en-US" w:eastAsia="ja-JP"/>
        </w:rPr>
      </w:pPr>
      <w:r w:rsidRPr="00C90A2F">
        <w:rPr>
          <w:noProof/>
          <w:lang w:val="en-US"/>
        </w:rPr>
        <w:lastRenderedPageBreak/>
        <w:drawing>
          <wp:inline distT="0" distB="0" distL="0" distR="0" wp14:anchorId="4AD3732B" wp14:editId="2CF60AD2">
            <wp:extent cx="4390396" cy="4138293"/>
            <wp:effectExtent l="0" t="0" r="3810" b="254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396723" cy="4144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DE936" w14:textId="77777777" w:rsidR="00C90A2F" w:rsidRDefault="00C90A2F" w:rsidP="00C90A2F">
      <w:pPr>
        <w:rPr>
          <w:lang w:val="en-US" w:eastAsia="ja-JP"/>
        </w:rPr>
      </w:pPr>
      <w:r>
        <w:rPr>
          <w:lang w:val="en-US" w:eastAsia="ja-JP"/>
        </w:rPr>
        <w:t>2. Gaussian filter of standard deviations 2, 4, 8, 16 (A good choice of gaussian filter size is 4 times its standard deviation, in order to include most of the variability within the box).</w:t>
      </w:r>
    </w:p>
    <w:p w14:paraId="13289C4E" w14:textId="77777777" w:rsidR="00C90A2F" w:rsidRDefault="00C90A2F" w:rsidP="00C90A2F">
      <w:r w:rsidRPr="00C90A2F">
        <w:rPr>
          <w:noProof/>
          <w:lang w:val="en-US"/>
        </w:rPr>
        <w:drawing>
          <wp:inline distT="0" distB="0" distL="0" distR="0" wp14:anchorId="7609D7BA" wp14:editId="72A5F8AC">
            <wp:extent cx="4283557" cy="4003040"/>
            <wp:effectExtent l="0" t="0" r="9525" b="1016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90443" cy="400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10E17" w14:textId="77777777" w:rsidR="00C90A2F" w:rsidRDefault="00C90A2F" w:rsidP="00C90A2F">
      <w:r>
        <w:lastRenderedPageBreak/>
        <w:t>I think 8*8 average box works best here, with significant noise reduction with most details reserved.</w:t>
      </w:r>
    </w:p>
    <w:p w14:paraId="7B865335" w14:textId="77777777" w:rsidR="00C90A2F" w:rsidRDefault="00C90A2F" w:rsidP="00C90A2F">
      <w:r>
        <w:rPr>
          <w:rFonts w:hint="eastAsia"/>
        </w:rPr>
        <w:t>When the box is bigger, the image get smoothed out even more</w:t>
      </w:r>
      <w:r w:rsidR="001B0565">
        <w:t xml:space="preserve"> to the scale of the box size.</w:t>
      </w:r>
    </w:p>
    <w:p w14:paraId="6B3303B3" w14:textId="77777777" w:rsidR="001B0565" w:rsidRPr="00A67868" w:rsidRDefault="001B0565" w:rsidP="00C90A2F">
      <w:r>
        <w:rPr>
          <w:rFonts w:hint="eastAsia"/>
        </w:rPr>
        <w:t xml:space="preserve">Similar thing happens when you change the standard </w:t>
      </w:r>
      <w:r>
        <w:t xml:space="preserve">deviation for gauss filter. You lost high frequency detail up to the </w:t>
      </w:r>
      <w:r>
        <w:rPr>
          <w:rFonts w:hint="eastAsia"/>
        </w:rPr>
        <w:t xml:space="preserve"> standard </w:t>
      </w:r>
      <w:r>
        <w:t>deviation.</w:t>
      </w:r>
    </w:p>
    <w:sectPr w:rsidR="001B0565" w:rsidRPr="00A67868">
      <w:footerReference w:type="default" r:id="rId25"/>
      <w:pgSz w:w="11907" w:h="16839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459D914" w14:textId="77777777" w:rsidR="00773CCB" w:rsidRDefault="00773CCB">
      <w:pPr>
        <w:spacing w:after="0" w:line="240" w:lineRule="auto"/>
      </w:pPr>
      <w:r>
        <w:separator/>
      </w:r>
    </w:p>
    <w:p w14:paraId="45E9A317" w14:textId="77777777" w:rsidR="00773CCB" w:rsidRDefault="00773CCB"/>
  </w:endnote>
  <w:endnote w:type="continuationSeparator" w:id="0">
    <w:p w14:paraId="5A8E6125" w14:textId="77777777" w:rsidR="00773CCB" w:rsidRDefault="00773CCB">
      <w:pPr>
        <w:spacing w:after="0" w:line="240" w:lineRule="auto"/>
      </w:pPr>
      <w:r>
        <w:continuationSeparator/>
      </w:r>
    </w:p>
    <w:p w14:paraId="2331AC53" w14:textId="77777777" w:rsidR="00773CCB" w:rsidRDefault="00773CCB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微软雅黑">
    <w:charset w:val="86"/>
    <w:family w:val="auto"/>
    <w:pitch w:val="variable"/>
    <w:sig w:usb0="80000287" w:usb1="28CF3C52" w:usb2="00000016" w:usb3="00000000" w:csb0="0004001F" w:csb1="00000000"/>
  </w:font>
  <w:font w:name="Mangal">
    <w:altName w:val="Devanagari Sangam MN"/>
    <w:panose1 w:val="000000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B422FD6" w14:textId="77777777" w:rsidR="00EF270A" w:rsidRDefault="00D23477">
    <w:pPr>
      <w:pStyle w:val="a5"/>
    </w:pPr>
    <w:r>
      <w:fldChar w:fldCharType="begin"/>
    </w:r>
    <w:r>
      <w:instrText xml:space="preserve"> PAGE   \* MERGEFORMAT </w:instrText>
    </w:r>
    <w:r>
      <w:fldChar w:fldCharType="separate"/>
    </w:r>
    <w:r w:rsidR="00FA3CA4">
      <w:rPr>
        <w:noProof/>
      </w:rPr>
      <w:t>2</w:t>
    </w:r>
    <w:r>
      <w:rPr>
        <w:noProof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6FABF89" w14:textId="77777777" w:rsidR="00773CCB" w:rsidRDefault="00773CCB">
      <w:pPr>
        <w:spacing w:after="0" w:line="240" w:lineRule="auto"/>
      </w:pPr>
      <w:r>
        <w:separator/>
      </w:r>
    </w:p>
    <w:p w14:paraId="0C92E727" w14:textId="77777777" w:rsidR="00773CCB" w:rsidRDefault="00773CCB"/>
  </w:footnote>
  <w:footnote w:type="continuationSeparator" w:id="0">
    <w:p w14:paraId="6168C6F4" w14:textId="77777777" w:rsidR="00773CCB" w:rsidRDefault="00773CCB">
      <w:pPr>
        <w:spacing w:after="0" w:line="240" w:lineRule="auto"/>
      </w:pPr>
      <w:r>
        <w:continuationSeparator/>
      </w:r>
    </w:p>
    <w:p w14:paraId="0BA56047" w14:textId="77777777" w:rsidR="00773CCB" w:rsidRDefault="00773CCB"/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3D38B1"/>
    <w:multiLevelType w:val="hybridMultilevel"/>
    <w:tmpl w:val="D012E7DA"/>
    <w:lvl w:ilvl="0" w:tplc="04090011">
      <w:start w:val="1"/>
      <w:numFmt w:val="decimal"/>
      <w:lvlText w:val="%1)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1">
    <w:nsid w:val="22D871C7"/>
    <w:multiLevelType w:val="hybridMultilevel"/>
    <w:tmpl w:val="57583772"/>
    <w:lvl w:ilvl="0" w:tplc="04090001">
      <w:start w:val="1"/>
      <w:numFmt w:val="bullet"/>
      <w:lvlText w:val=""/>
      <w:lvlJc w:val="left"/>
      <w:pPr>
        <w:ind w:left="120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6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1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1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6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0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5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040" w:hanging="480"/>
      </w:pPr>
      <w:rPr>
        <w:rFonts w:ascii="Wingdings" w:hAnsi="Wingdings" w:hint="default"/>
      </w:rPr>
    </w:lvl>
  </w:abstractNum>
  <w:abstractNum w:abstractNumId="2">
    <w:nsid w:val="48FB0E3A"/>
    <w:multiLevelType w:val="multilevel"/>
    <w:tmpl w:val="D6E81BDE"/>
    <w:lvl w:ilvl="0">
      <w:start w:val="1"/>
      <w:numFmt w:val="decimal"/>
      <w:pStyle w:val="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pStyle w:val="2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pStyle w:val="3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pStyle w:val="4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pStyle w:val="5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pStyle w:val="6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pStyle w:val="7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pStyle w:val="8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pStyle w:val="9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  <w:num w:numId="4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3"/>
  <w:bordersDoNotSurroundHeader/>
  <w:bordersDoNotSurroundFooter/>
  <w:attachedTemplate r:id="rId1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08C5"/>
    <w:rsid w:val="000268CE"/>
    <w:rsid w:val="00115B03"/>
    <w:rsid w:val="001563F9"/>
    <w:rsid w:val="001B0565"/>
    <w:rsid w:val="0045138D"/>
    <w:rsid w:val="00495FA1"/>
    <w:rsid w:val="004A0A38"/>
    <w:rsid w:val="005444D1"/>
    <w:rsid w:val="005C526F"/>
    <w:rsid w:val="00653E02"/>
    <w:rsid w:val="006876D0"/>
    <w:rsid w:val="00773CCB"/>
    <w:rsid w:val="00824423"/>
    <w:rsid w:val="00942432"/>
    <w:rsid w:val="00A13220"/>
    <w:rsid w:val="00A4194D"/>
    <w:rsid w:val="00A67868"/>
    <w:rsid w:val="00A90AD1"/>
    <w:rsid w:val="00AB552F"/>
    <w:rsid w:val="00BA4E6E"/>
    <w:rsid w:val="00C90A2F"/>
    <w:rsid w:val="00D23477"/>
    <w:rsid w:val="00D308C5"/>
    <w:rsid w:val="00EE76FC"/>
    <w:rsid w:val="00EF270A"/>
    <w:rsid w:val="00FA3C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9C3F1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2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 w:qFormat="1"/>
    <w:lsdException w:name="Salutation" w:semiHidden="1" w:unhideWhenUsed="1"/>
    <w:lsdException w:name="Date" w:semiHidden="1" w:uiPriority="2" w:unhideWhenUsed="1" w:qFormat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 w:qFormat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90A2F"/>
    <w:rPr>
      <w:lang w:val="en-GB" w:eastAsia="zh-CN"/>
    </w:rPr>
  </w:style>
  <w:style w:type="paragraph" w:styleId="1">
    <w:name w:val="heading 1"/>
    <w:basedOn w:val="a"/>
    <w:link w:val="10"/>
    <w:uiPriority w:val="9"/>
    <w:qFormat/>
    <w:pPr>
      <w:numPr>
        <w:numId w:val="1"/>
      </w:numPr>
      <w:spacing w:before="600" w:after="6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2">
    <w:name w:val="heading 2"/>
    <w:basedOn w:val="a"/>
    <w:link w:val="20"/>
    <w:uiPriority w:val="9"/>
    <w:unhideWhenUsed/>
    <w:qFormat/>
    <w:pPr>
      <w:numPr>
        <w:ilvl w:val="1"/>
        <w:numId w:val="1"/>
      </w:numPr>
      <w:spacing w:before="4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3">
    <w:name w:val="heading 3"/>
    <w:basedOn w:val="a"/>
    <w:link w:val="30"/>
    <w:uiPriority w:val="9"/>
    <w:unhideWhenUsed/>
    <w:qFormat/>
    <w:pPr>
      <w:numPr>
        <w:ilvl w:val="2"/>
        <w:numId w:val="1"/>
      </w:numPr>
      <w:spacing w:before="40" w:after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4">
    <w:name w:val="heading 4"/>
    <w:basedOn w:val="a"/>
    <w:link w:val="40"/>
    <w:uiPriority w:val="9"/>
    <w:unhideWhenUsed/>
    <w:qFormat/>
    <w:pPr>
      <w:numPr>
        <w:ilvl w:val="3"/>
        <w:numId w:val="1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5">
    <w:name w:val="heading 5"/>
    <w:basedOn w:val="a"/>
    <w:link w:val="50"/>
    <w:uiPriority w:val="9"/>
    <w:semiHidden/>
    <w:unhideWhenUsed/>
    <w:qFormat/>
    <w:pPr>
      <w:numPr>
        <w:ilvl w:val="4"/>
        <w:numId w:val="1"/>
      </w:numPr>
      <w:spacing w:before="40" w:after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6">
    <w:name w:val="heading 6"/>
    <w:basedOn w:val="a"/>
    <w:link w:val="60"/>
    <w:uiPriority w:val="9"/>
    <w:semiHidden/>
    <w:unhideWhenUsed/>
    <w:qFormat/>
    <w:pPr>
      <w:numPr>
        <w:ilvl w:val="5"/>
        <w:numId w:val="1"/>
      </w:numPr>
      <w:spacing w:before="40" w:after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7">
    <w:name w:val="heading 7"/>
    <w:basedOn w:val="a"/>
    <w:link w:val="70"/>
    <w:uiPriority w:val="9"/>
    <w:semiHidden/>
    <w:unhideWhenUsed/>
    <w:qFormat/>
    <w:pPr>
      <w:numPr>
        <w:ilvl w:val="6"/>
        <w:numId w:val="1"/>
      </w:numPr>
      <w:spacing w:before="40" w:after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8">
    <w:name w:val="heading 8"/>
    <w:basedOn w:val="a"/>
    <w:link w:val="80"/>
    <w:uiPriority w:val="9"/>
    <w:semiHidden/>
    <w:unhideWhenUsed/>
    <w:qFormat/>
    <w:pPr>
      <w:numPr>
        <w:ilvl w:val="7"/>
        <w:numId w:val="1"/>
      </w:numPr>
      <w:spacing w:before="40" w:after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9">
    <w:name w:val="heading 9"/>
    <w:basedOn w:val="a"/>
    <w:link w:val="90"/>
    <w:uiPriority w:val="9"/>
    <w:semiHidden/>
    <w:unhideWhenUsed/>
    <w:qFormat/>
    <w:pPr>
      <w:numPr>
        <w:ilvl w:val="8"/>
        <w:numId w:val="1"/>
      </w:numPr>
      <w:spacing w:before="40" w:after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字符"/>
    <w:basedOn w:val="a0"/>
    <w:link w:val="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20">
    <w:name w:val="标题 2字符"/>
    <w:basedOn w:val="a0"/>
    <w:link w:val="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30">
    <w:name w:val="标题 3字符"/>
    <w:basedOn w:val="a0"/>
    <w:link w:val="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40">
    <w:name w:val="标题 4字符"/>
    <w:basedOn w:val="a0"/>
    <w:link w:val="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50">
    <w:name w:val="标题 5字符"/>
    <w:basedOn w:val="a0"/>
    <w:link w:val="5"/>
    <w:uiPriority w:val="9"/>
    <w:semiHidden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60">
    <w:name w:val="标题 6字符"/>
    <w:basedOn w:val="a0"/>
    <w:link w:val="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70">
    <w:name w:val="标题 7字符"/>
    <w:basedOn w:val="a0"/>
    <w:link w:val="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80">
    <w:name w:val="标题 8字符"/>
    <w:basedOn w:val="a0"/>
    <w:link w:val="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90">
    <w:name w:val="标题 9字符"/>
    <w:basedOn w:val="a0"/>
    <w:link w:val="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a3">
    <w:name w:val="header"/>
    <w:basedOn w:val="a"/>
    <w:link w:val="a4"/>
    <w:uiPriority w:val="99"/>
    <w:unhideWhenUsed/>
    <w:qFormat/>
    <w:pPr>
      <w:spacing w:after="0" w:line="240" w:lineRule="auto"/>
    </w:pPr>
  </w:style>
  <w:style w:type="character" w:customStyle="1" w:styleId="a4">
    <w:name w:val="页眉字符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qFormat/>
    <w:pPr>
      <w:spacing w:after="0" w:line="240" w:lineRule="auto"/>
    </w:pPr>
  </w:style>
  <w:style w:type="character" w:customStyle="1" w:styleId="a6">
    <w:name w:val="页脚字符"/>
    <w:basedOn w:val="a0"/>
    <w:link w:val="a5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a8">
    <w:name w:val="Title"/>
    <w:basedOn w:val="a"/>
    <w:link w:val="a9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a9">
    <w:name w:val="标题字符"/>
    <w:basedOn w:val="a0"/>
    <w:link w:val="a8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aa">
    <w:name w:val="Subtitle"/>
    <w:basedOn w:val="a"/>
    <w:next w:val="a"/>
    <w:link w:val="ab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i/>
      <w:spacing w:val="15"/>
      <w:sz w:val="32"/>
    </w:rPr>
  </w:style>
  <w:style w:type="paragraph" w:styleId="ac">
    <w:name w:val="Date"/>
    <w:basedOn w:val="a"/>
    <w:next w:val="a8"/>
    <w:link w:val="ad"/>
    <w:uiPriority w:val="2"/>
    <w:qFormat/>
    <w:pPr>
      <w:spacing w:after="360"/>
      <w:ind w:left="0"/>
    </w:pPr>
    <w:rPr>
      <w:sz w:val="28"/>
    </w:rPr>
  </w:style>
  <w:style w:type="character" w:customStyle="1" w:styleId="ad">
    <w:name w:val="日期字符"/>
    <w:basedOn w:val="a0"/>
    <w:link w:val="ac"/>
    <w:uiPriority w:val="2"/>
    <w:rPr>
      <w:sz w:val="28"/>
    </w:rPr>
  </w:style>
  <w:style w:type="character" w:styleId="ae">
    <w:name w:val="Intense Emphasis"/>
    <w:basedOn w:val="a0"/>
    <w:uiPriority w:val="21"/>
    <w:semiHidden/>
    <w:unhideWhenUsed/>
    <w:qFormat/>
    <w:rPr>
      <w:b/>
      <w:iCs/>
      <w:color w:val="2E2E2E" w:themeColor="accent2"/>
    </w:rPr>
  </w:style>
  <w:style w:type="paragraph" w:styleId="af">
    <w:name w:val="Intense Quote"/>
    <w:basedOn w:val="a"/>
    <w:next w:val="a"/>
    <w:link w:val="af0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af0">
    <w:name w:val="明显引用字符"/>
    <w:basedOn w:val="a0"/>
    <w:link w:val="af"/>
    <w:uiPriority w:val="30"/>
    <w:semiHidden/>
    <w:rPr>
      <w:b/>
      <w:i/>
      <w:iCs/>
      <w:color w:val="2E2E2E" w:themeColor="accent2"/>
    </w:rPr>
  </w:style>
  <w:style w:type="character" w:styleId="af1">
    <w:name w:val="Intense Reference"/>
    <w:basedOn w:val="a0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af2">
    <w:name w:val="Quote"/>
    <w:basedOn w:val="a"/>
    <w:next w:val="a"/>
    <w:link w:val="af3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af3">
    <w:name w:val="引用字符"/>
    <w:basedOn w:val="a0"/>
    <w:link w:val="af2"/>
    <w:uiPriority w:val="29"/>
    <w:semiHidden/>
    <w:rPr>
      <w:i/>
      <w:iCs/>
    </w:rPr>
  </w:style>
  <w:style w:type="character" w:styleId="af4">
    <w:name w:val="Strong"/>
    <w:basedOn w:val="a0"/>
    <w:uiPriority w:val="22"/>
    <w:semiHidden/>
    <w:unhideWhenUsed/>
    <w:qFormat/>
    <w:rPr>
      <w:b/>
      <w:bCs/>
    </w:rPr>
  </w:style>
  <w:style w:type="character" w:styleId="af5">
    <w:name w:val="Subtle Emphasis"/>
    <w:basedOn w:val="a0"/>
    <w:uiPriority w:val="19"/>
    <w:semiHidden/>
    <w:unhideWhenUsed/>
    <w:qFormat/>
    <w:rPr>
      <w:i/>
      <w:iCs/>
      <w:color w:val="707070" w:themeColor="accent1"/>
    </w:rPr>
  </w:style>
  <w:style w:type="character" w:styleId="af6">
    <w:name w:val="Subtle Reference"/>
    <w:basedOn w:val="a0"/>
    <w:uiPriority w:val="31"/>
    <w:semiHidden/>
    <w:unhideWhenUsed/>
    <w:qFormat/>
    <w:rPr>
      <w:caps/>
      <w:smallCaps w:val="0"/>
      <w:color w:val="707070" w:themeColor="accent1"/>
    </w:rPr>
  </w:style>
  <w:style w:type="paragraph" w:styleId="af7">
    <w:name w:val="TOC Heading"/>
    <w:basedOn w:val="1"/>
    <w:next w:val="a"/>
    <w:uiPriority w:val="39"/>
    <w:semiHidden/>
    <w:unhideWhenUsed/>
    <w:qFormat/>
    <w:pPr>
      <w:numPr>
        <w:numId w:val="0"/>
      </w:numPr>
      <w:outlineLvl w:val="9"/>
    </w:pPr>
  </w:style>
  <w:style w:type="character" w:customStyle="1" w:styleId="ab">
    <w:name w:val="副标题字符"/>
    <w:basedOn w:val="a0"/>
    <w:link w:val="aa"/>
    <w:uiPriority w:val="11"/>
    <w:semiHidden/>
    <w:rPr>
      <w:rFonts w:eastAsiaTheme="minorEastAsia"/>
      <w:i/>
      <w:spacing w:val="15"/>
      <w:sz w:val="32"/>
    </w:rPr>
  </w:style>
  <w:style w:type="character" w:styleId="af8">
    <w:name w:val="Placeholder Text"/>
    <w:basedOn w:val="a0"/>
    <w:uiPriority w:val="99"/>
    <w:semiHidden/>
    <w:rPr>
      <w:color w:val="808080"/>
    </w:rPr>
  </w:style>
  <w:style w:type="paragraph" w:styleId="af9">
    <w:name w:val="List Paragraph"/>
    <w:basedOn w:val="a"/>
    <w:uiPriority w:val="34"/>
    <w:unhideWhenUsed/>
    <w:qFormat/>
    <w:rsid w:val="00D308C5"/>
    <w:pPr>
      <w:ind w:firstLineChars="200" w:firstLine="420"/>
    </w:pPr>
  </w:style>
  <w:style w:type="table" w:styleId="afa">
    <w:name w:val="Table Grid"/>
    <w:basedOn w:val="a1"/>
    <w:uiPriority w:val="39"/>
    <w:rsid w:val="00A67868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image" Target="media/image18.tiff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jpeg"/><Relationship Id="rId8" Type="http://schemas.openxmlformats.org/officeDocument/2006/relationships/image" Target="media/image2.tif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hrthu/Library/Containers/com.microsoft.Word/Data/Library/Caches/TM10002082/&#21019;&#24314;&#22823;&#32434;.dotx" TargetMode="External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创建大纲.dotx</Template>
  <TotalTime>0</TotalTime>
  <Pages>8</Pages>
  <Words>301</Words>
  <Characters>1716</Characters>
  <Application>Microsoft Macintosh Word</Application>
  <DocSecurity>0</DocSecurity>
  <Lines>14</Lines>
  <Paragraphs>4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HaoranMan</dc:creator>
  <cp:keywords/>
  <dc:description/>
  <cp:lastModifiedBy>HaoranMan</cp:lastModifiedBy>
  <cp:revision>3</cp:revision>
  <cp:lastPrinted>2016-01-28T05:25:00Z</cp:lastPrinted>
  <dcterms:created xsi:type="dcterms:W3CDTF">2016-02-10T23:04:00Z</dcterms:created>
  <dcterms:modified xsi:type="dcterms:W3CDTF">2016-02-10T23:04:00Z</dcterms:modified>
</cp:coreProperties>
</file>